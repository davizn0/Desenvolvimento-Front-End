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8"/>
        <w:gridCol w:w="6005"/>
        <w:gridCol w:w="2523"/>
      </w:tblGrid>
      <w:tr w:rsidR="00A70615" w:rsidRPr="007D3C47" w14:paraId="53C20BCB" w14:textId="77777777" w:rsidTr="00E80BD1">
        <w:tc>
          <w:tcPr>
            <w:tcW w:w="1928" w:type="dxa"/>
          </w:tcPr>
          <w:p w14:paraId="53C20BC8" w14:textId="77777777" w:rsidR="00A70615" w:rsidRPr="007D3C47" w:rsidRDefault="0003682B" w:rsidP="00773F04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Hlk175237124"/>
            <w:bookmarkEnd w:id="0"/>
            <w:r w:rsidRPr="007D3C47">
              <w:rPr>
                <w:rFonts w:ascii="Arial" w:hAnsi="Arial" w:cs="Arial"/>
                <w:sz w:val="28"/>
                <w:szCs w:val="28"/>
              </w:rPr>
              <w:t>RGM</w:t>
            </w:r>
          </w:p>
        </w:tc>
        <w:tc>
          <w:tcPr>
            <w:tcW w:w="6005" w:type="dxa"/>
          </w:tcPr>
          <w:p w14:paraId="53C20BC9" w14:textId="77777777" w:rsidR="00A70615" w:rsidRPr="007D3C47" w:rsidRDefault="00A70615" w:rsidP="00773F04">
            <w:pPr>
              <w:rPr>
                <w:rFonts w:ascii="Arial" w:hAnsi="Arial" w:cs="Arial"/>
                <w:sz w:val="28"/>
                <w:szCs w:val="28"/>
              </w:rPr>
            </w:pPr>
            <w:r w:rsidRPr="007D3C47">
              <w:rPr>
                <w:rFonts w:ascii="Arial" w:hAnsi="Arial" w:cs="Arial"/>
                <w:sz w:val="28"/>
                <w:szCs w:val="28"/>
              </w:rPr>
              <w:t>Nome</w:t>
            </w:r>
            <w:r w:rsidR="000E79E8" w:rsidRPr="007D3C47">
              <w:rPr>
                <w:rFonts w:ascii="Arial" w:hAnsi="Arial" w:cs="Arial"/>
                <w:sz w:val="28"/>
                <w:szCs w:val="28"/>
              </w:rPr>
              <w:t xml:space="preserve"> do</w:t>
            </w:r>
            <w:r w:rsidRPr="007D3C47">
              <w:rPr>
                <w:rFonts w:ascii="Arial" w:hAnsi="Arial" w:cs="Arial"/>
                <w:sz w:val="28"/>
                <w:szCs w:val="28"/>
              </w:rPr>
              <w:t xml:space="preserve"> Aluno</w:t>
            </w:r>
          </w:p>
        </w:tc>
        <w:tc>
          <w:tcPr>
            <w:tcW w:w="2523" w:type="dxa"/>
          </w:tcPr>
          <w:p w14:paraId="53C20BCA" w14:textId="0BB21EBD" w:rsidR="00A70615" w:rsidRPr="007D3C47" w:rsidRDefault="007D3C47" w:rsidP="00773F04">
            <w:pPr>
              <w:rPr>
                <w:rFonts w:ascii="Arial" w:hAnsi="Arial" w:cs="Arial"/>
                <w:sz w:val="28"/>
                <w:szCs w:val="28"/>
              </w:rPr>
            </w:pPr>
            <w:r w:rsidRPr="007D3C47">
              <w:rPr>
                <w:rFonts w:ascii="Arial" w:hAnsi="Arial" w:cs="Arial"/>
                <w:sz w:val="28"/>
                <w:szCs w:val="28"/>
              </w:rPr>
              <w:t xml:space="preserve">Data: </w:t>
            </w:r>
            <w:r w:rsidR="006A4A48">
              <w:rPr>
                <w:rFonts w:ascii="Arial" w:hAnsi="Arial" w:cs="Arial"/>
                <w:sz w:val="28"/>
                <w:szCs w:val="28"/>
              </w:rPr>
              <w:t>25/11/25</w:t>
            </w:r>
          </w:p>
        </w:tc>
      </w:tr>
      <w:tr w:rsidR="00787287" w:rsidRPr="00787287" w14:paraId="53C20BCE" w14:textId="77777777" w:rsidTr="00EF50CF">
        <w:tc>
          <w:tcPr>
            <w:tcW w:w="1928" w:type="dxa"/>
            <w:vAlign w:val="bottom"/>
          </w:tcPr>
          <w:p w14:paraId="53C20BCC" w14:textId="67D4FBAE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45619883</w:t>
            </w:r>
          </w:p>
        </w:tc>
        <w:tc>
          <w:tcPr>
            <w:tcW w:w="8528" w:type="dxa"/>
            <w:gridSpan w:val="2"/>
            <w:vAlign w:val="bottom"/>
          </w:tcPr>
          <w:p w14:paraId="53C20BCD" w14:textId="00834892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ARTUR ALVES RIBEIRO</w:t>
            </w:r>
          </w:p>
        </w:tc>
      </w:tr>
      <w:tr w:rsidR="00787287" w:rsidRPr="00787287" w14:paraId="53C20BD1" w14:textId="77777777" w:rsidTr="00EF50CF">
        <w:tc>
          <w:tcPr>
            <w:tcW w:w="1928" w:type="dxa"/>
            <w:vAlign w:val="bottom"/>
          </w:tcPr>
          <w:p w14:paraId="53C20BCF" w14:textId="70C83466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45845531</w:t>
            </w:r>
          </w:p>
        </w:tc>
        <w:tc>
          <w:tcPr>
            <w:tcW w:w="8528" w:type="dxa"/>
            <w:gridSpan w:val="2"/>
            <w:vAlign w:val="bottom"/>
          </w:tcPr>
          <w:p w14:paraId="53C20BD0" w14:textId="4783B2C6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DAVI LUCAS DE OLIVEIRA SOUSA</w:t>
            </w:r>
          </w:p>
        </w:tc>
      </w:tr>
      <w:tr w:rsidR="00787287" w:rsidRPr="00787287" w14:paraId="53C20BD4" w14:textId="77777777" w:rsidTr="00EF50CF">
        <w:tc>
          <w:tcPr>
            <w:tcW w:w="1928" w:type="dxa"/>
            <w:vAlign w:val="bottom"/>
          </w:tcPr>
          <w:p w14:paraId="53C20BD2" w14:textId="4B8F265D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44947615</w:t>
            </w:r>
          </w:p>
        </w:tc>
        <w:tc>
          <w:tcPr>
            <w:tcW w:w="8528" w:type="dxa"/>
            <w:gridSpan w:val="2"/>
            <w:vAlign w:val="bottom"/>
          </w:tcPr>
          <w:p w14:paraId="53C20BD3" w14:textId="226E3671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HENRY CLARK BATISTA DA SILVA</w:t>
            </w:r>
          </w:p>
        </w:tc>
      </w:tr>
      <w:tr w:rsidR="00787287" w:rsidRPr="00787287" w14:paraId="01932A84" w14:textId="77777777" w:rsidTr="00EF50CF">
        <w:tc>
          <w:tcPr>
            <w:tcW w:w="1928" w:type="dxa"/>
            <w:vAlign w:val="bottom"/>
          </w:tcPr>
          <w:p w14:paraId="0B78DA93" w14:textId="4DBF9A9F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45620920</w:t>
            </w:r>
          </w:p>
        </w:tc>
        <w:tc>
          <w:tcPr>
            <w:tcW w:w="8528" w:type="dxa"/>
            <w:gridSpan w:val="2"/>
            <w:vAlign w:val="bottom"/>
          </w:tcPr>
          <w:p w14:paraId="3665FC77" w14:textId="792B4A30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KAUÃ DAS MERCÊS AMORIM</w:t>
            </w:r>
          </w:p>
        </w:tc>
      </w:tr>
      <w:tr w:rsidR="00787287" w:rsidRPr="00787287" w14:paraId="7A73DC7B" w14:textId="77777777" w:rsidTr="00EF50CF">
        <w:tc>
          <w:tcPr>
            <w:tcW w:w="1928" w:type="dxa"/>
            <w:vAlign w:val="bottom"/>
          </w:tcPr>
          <w:p w14:paraId="0DEB8305" w14:textId="4A9BA1A0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45620709</w:t>
            </w:r>
          </w:p>
        </w:tc>
        <w:tc>
          <w:tcPr>
            <w:tcW w:w="8528" w:type="dxa"/>
            <w:gridSpan w:val="2"/>
            <w:vAlign w:val="bottom"/>
          </w:tcPr>
          <w:p w14:paraId="1F0E1622" w14:textId="0CCA1C09" w:rsidR="00787287" w:rsidRPr="00787287" w:rsidRDefault="00787287" w:rsidP="00787287">
            <w:pPr>
              <w:rPr>
                <w:rFonts w:ascii="Arial" w:hAnsi="Arial" w:cs="Arial"/>
                <w:sz w:val="24"/>
                <w:szCs w:val="24"/>
              </w:rPr>
            </w:pPr>
            <w:r w:rsidRPr="00787287">
              <w:rPr>
                <w:rFonts w:ascii="Arial" w:hAnsi="Arial" w:cs="Arial"/>
                <w:color w:val="000000"/>
                <w:sz w:val="24"/>
                <w:szCs w:val="24"/>
              </w:rPr>
              <w:t>MONIC DA SILVA RABELO</w:t>
            </w:r>
          </w:p>
        </w:tc>
      </w:tr>
      <w:tr w:rsidR="00A2457B" w:rsidRPr="007D3C47" w14:paraId="3469EF4E" w14:textId="77777777" w:rsidTr="00E80BD1">
        <w:tc>
          <w:tcPr>
            <w:tcW w:w="1928" w:type="dxa"/>
          </w:tcPr>
          <w:p w14:paraId="05131628" w14:textId="77777777" w:rsidR="00A2457B" w:rsidRPr="007D3C47" w:rsidRDefault="00A2457B" w:rsidP="00773F0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28" w:type="dxa"/>
            <w:gridSpan w:val="2"/>
          </w:tcPr>
          <w:p w14:paraId="4845AF7B" w14:textId="77777777" w:rsidR="00A2457B" w:rsidRPr="007D3C47" w:rsidRDefault="00A2457B" w:rsidP="00773F0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34A6" w:rsidRPr="007D3C47" w14:paraId="2C7C454F" w14:textId="77777777" w:rsidTr="00E80BD1">
        <w:tc>
          <w:tcPr>
            <w:tcW w:w="1928" w:type="dxa"/>
          </w:tcPr>
          <w:p w14:paraId="29680124" w14:textId="77777777" w:rsidR="00BA34A6" w:rsidRPr="007D3C47" w:rsidRDefault="00BA34A6" w:rsidP="00773F0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28" w:type="dxa"/>
            <w:gridSpan w:val="2"/>
          </w:tcPr>
          <w:p w14:paraId="160081B2" w14:textId="77777777" w:rsidR="00BA34A6" w:rsidRPr="007D3C47" w:rsidRDefault="00BA34A6" w:rsidP="00773F0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2479" w:rsidRPr="007D3C47" w14:paraId="291B0707" w14:textId="77777777" w:rsidTr="00E80BD1">
        <w:tc>
          <w:tcPr>
            <w:tcW w:w="1928" w:type="dxa"/>
          </w:tcPr>
          <w:p w14:paraId="5736F384" w14:textId="77777777" w:rsidR="00822479" w:rsidRPr="007D3C47" w:rsidRDefault="00822479" w:rsidP="00773F0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28" w:type="dxa"/>
            <w:gridSpan w:val="2"/>
          </w:tcPr>
          <w:p w14:paraId="7228FA66" w14:textId="77777777" w:rsidR="00822479" w:rsidRPr="007D3C47" w:rsidRDefault="00822479" w:rsidP="00773F0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3C20BD5" w14:textId="77777777" w:rsidR="00A70615" w:rsidRDefault="00A70615" w:rsidP="00EA4EB5">
      <w:pPr>
        <w:rPr>
          <w:rFonts w:ascii="Arial" w:hAnsi="Arial" w:cs="Arial"/>
          <w:sz w:val="28"/>
          <w:szCs w:val="28"/>
        </w:rPr>
      </w:pPr>
    </w:p>
    <w:p w14:paraId="27E6CE8B" w14:textId="6B68971E" w:rsidR="003B508F" w:rsidRDefault="00F26DE4" w:rsidP="003B508F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  <w:r w:rsidRPr="004A5894">
        <w:rPr>
          <w:rFonts w:ascii="Arial" w:hAnsi="Arial" w:cs="Arial"/>
          <w:b/>
          <w:sz w:val="28"/>
          <w:szCs w:val="28"/>
          <w:lang w:eastAsia="ar-SA"/>
        </w:rPr>
        <w:t>Criar um projeto chamado provaA1Grupo0</w:t>
      </w:r>
      <w:r w:rsidR="0049051A">
        <w:rPr>
          <w:rFonts w:ascii="Arial" w:hAnsi="Arial" w:cs="Arial"/>
          <w:b/>
          <w:sz w:val="28"/>
          <w:szCs w:val="28"/>
          <w:lang w:eastAsia="ar-SA"/>
        </w:rPr>
        <w:t>7</w:t>
      </w:r>
      <w:r w:rsidRPr="004A5894">
        <w:rPr>
          <w:rFonts w:ascii="Arial" w:hAnsi="Arial" w:cs="Arial"/>
          <w:b/>
          <w:sz w:val="28"/>
          <w:szCs w:val="28"/>
          <w:lang w:eastAsia="ar-SA"/>
        </w:rPr>
        <w:t>, no C:\, em seguida criar a página index</w:t>
      </w:r>
      <w:r w:rsidR="003475A7" w:rsidRPr="004A5894">
        <w:rPr>
          <w:rFonts w:ascii="Arial" w:hAnsi="Arial" w:cs="Arial"/>
          <w:b/>
          <w:sz w:val="28"/>
          <w:szCs w:val="28"/>
          <w:lang w:eastAsia="ar-SA"/>
        </w:rPr>
        <w:t>.html</w:t>
      </w:r>
      <w:r w:rsidRPr="004A5894">
        <w:rPr>
          <w:rFonts w:ascii="Arial" w:hAnsi="Arial" w:cs="Arial"/>
          <w:b/>
          <w:sz w:val="28"/>
          <w:szCs w:val="28"/>
          <w:lang w:eastAsia="ar-SA"/>
        </w:rPr>
        <w:t xml:space="preserve">, </w:t>
      </w:r>
      <w:r w:rsidR="003475A7" w:rsidRPr="004A5894">
        <w:rPr>
          <w:rFonts w:ascii="Arial" w:hAnsi="Arial" w:cs="Arial"/>
          <w:b/>
          <w:sz w:val="28"/>
          <w:szCs w:val="28"/>
          <w:lang w:eastAsia="ar-SA"/>
        </w:rPr>
        <w:t>com uma barra de navegação</w:t>
      </w:r>
      <w:r w:rsidR="000807C0" w:rsidRPr="004A5894">
        <w:rPr>
          <w:rFonts w:ascii="Arial" w:hAnsi="Arial" w:cs="Arial"/>
          <w:b/>
          <w:sz w:val="28"/>
          <w:szCs w:val="28"/>
          <w:lang w:eastAsia="ar-SA"/>
        </w:rPr>
        <w:t xml:space="preserve">, dentro da barra de navegação, um logo, criar um link para a página </w:t>
      </w:r>
      <w:r w:rsidR="0049051A" w:rsidRPr="0049051A">
        <w:rPr>
          <w:rFonts w:ascii="Arial" w:hAnsi="Arial" w:cs="Arial"/>
          <w:b/>
          <w:sz w:val="28"/>
          <w:szCs w:val="28"/>
          <w:lang w:eastAsia="ar-SA"/>
        </w:rPr>
        <w:t>TerexTitan</w:t>
      </w:r>
      <w:r w:rsidR="000807C0" w:rsidRPr="004A5894">
        <w:rPr>
          <w:rFonts w:ascii="Arial" w:hAnsi="Arial" w:cs="Arial"/>
          <w:b/>
          <w:sz w:val="28"/>
          <w:szCs w:val="28"/>
          <w:lang w:eastAsia="ar-SA"/>
        </w:rPr>
        <w:t>.html</w:t>
      </w:r>
      <w:r w:rsidR="003475A7" w:rsidRPr="004A5894">
        <w:rPr>
          <w:rFonts w:ascii="Arial" w:hAnsi="Arial" w:cs="Arial"/>
          <w:b/>
          <w:sz w:val="28"/>
          <w:szCs w:val="28"/>
          <w:lang w:eastAsia="ar-SA"/>
        </w:rPr>
        <w:t>,</w:t>
      </w:r>
      <w:r w:rsidR="000807C0" w:rsidRPr="004A5894">
        <w:rPr>
          <w:rFonts w:ascii="Arial" w:hAnsi="Arial" w:cs="Arial"/>
          <w:b/>
          <w:sz w:val="28"/>
          <w:szCs w:val="28"/>
          <w:lang w:eastAsia="ar-SA"/>
        </w:rPr>
        <w:t xml:space="preserve"> outra para </w:t>
      </w:r>
      <w:r w:rsidR="004F1EEF" w:rsidRPr="004F1EEF">
        <w:rPr>
          <w:rFonts w:ascii="Arial" w:hAnsi="Arial" w:cs="Arial"/>
          <w:b/>
          <w:sz w:val="28"/>
          <w:szCs w:val="28"/>
          <w:lang w:eastAsia="ar-SA"/>
        </w:rPr>
        <w:t>Caterpillar797B</w:t>
      </w:r>
      <w:r w:rsidR="000807C0" w:rsidRPr="004A5894">
        <w:rPr>
          <w:rFonts w:ascii="Arial" w:hAnsi="Arial" w:cs="Arial"/>
          <w:b/>
          <w:sz w:val="28"/>
          <w:szCs w:val="28"/>
          <w:lang w:eastAsia="ar-SA"/>
        </w:rPr>
        <w:t xml:space="preserve">.html e outra para </w:t>
      </w:r>
      <w:r w:rsidR="004F1EEF" w:rsidRPr="004F1EEF">
        <w:rPr>
          <w:rFonts w:ascii="Arial" w:hAnsi="Arial" w:cs="Arial"/>
          <w:b/>
          <w:sz w:val="28"/>
          <w:szCs w:val="28"/>
          <w:lang w:eastAsia="ar-SA"/>
        </w:rPr>
        <w:t>LiebherrT282B</w:t>
      </w:r>
      <w:r w:rsidR="000807C0" w:rsidRPr="004A5894">
        <w:rPr>
          <w:rFonts w:ascii="Arial" w:hAnsi="Arial" w:cs="Arial"/>
          <w:b/>
          <w:sz w:val="28"/>
          <w:szCs w:val="28"/>
          <w:lang w:eastAsia="ar-SA"/>
        </w:rPr>
        <w:t>.html</w:t>
      </w:r>
      <w:r w:rsidR="003475A7" w:rsidRPr="004A5894">
        <w:rPr>
          <w:rFonts w:ascii="Arial" w:hAnsi="Arial" w:cs="Arial"/>
          <w:b/>
          <w:sz w:val="28"/>
          <w:szCs w:val="28"/>
          <w:lang w:eastAsia="ar-SA"/>
        </w:rPr>
        <w:t xml:space="preserve"> uma seção principal</w:t>
      </w:r>
      <w:r w:rsidR="00BB55AA" w:rsidRPr="004A5894">
        <w:rPr>
          <w:rFonts w:ascii="Arial" w:hAnsi="Arial" w:cs="Arial"/>
          <w:b/>
          <w:sz w:val="28"/>
          <w:szCs w:val="28"/>
          <w:lang w:eastAsia="ar-SA"/>
        </w:rPr>
        <w:t xml:space="preserve">, o mapa </w:t>
      </w:r>
      <w:r w:rsidR="003475A7" w:rsidRPr="004A5894">
        <w:rPr>
          <w:rFonts w:ascii="Arial" w:hAnsi="Arial" w:cs="Arial"/>
          <w:b/>
          <w:sz w:val="28"/>
          <w:szCs w:val="28"/>
          <w:lang w:eastAsia="ar-SA"/>
        </w:rPr>
        <w:t>e um rodapé.</w:t>
      </w:r>
      <w:r w:rsidR="00E9088C">
        <w:rPr>
          <w:rFonts w:ascii="Arial" w:hAnsi="Arial" w:cs="Arial"/>
          <w:b/>
          <w:sz w:val="28"/>
          <w:szCs w:val="28"/>
          <w:lang w:eastAsia="ar-SA"/>
        </w:rPr>
        <w:t xml:space="preserve"> C</w:t>
      </w:r>
      <w:r w:rsidR="00324D4D">
        <w:rPr>
          <w:rFonts w:ascii="Arial" w:hAnsi="Arial" w:cs="Arial"/>
          <w:b/>
          <w:sz w:val="28"/>
          <w:szCs w:val="28"/>
          <w:lang w:eastAsia="ar-SA"/>
        </w:rPr>
        <w:t xml:space="preserve">riar o arquivo </w:t>
      </w:r>
      <w:r w:rsidR="004A5894">
        <w:rPr>
          <w:rFonts w:ascii="Arial" w:hAnsi="Arial" w:cs="Arial"/>
          <w:b/>
          <w:sz w:val="28"/>
          <w:szCs w:val="28"/>
          <w:lang w:eastAsia="ar-SA"/>
        </w:rPr>
        <w:t>index.html, na seção principal,</w:t>
      </w:r>
      <w:r w:rsidR="00AA2153">
        <w:rPr>
          <w:rFonts w:ascii="Arial" w:hAnsi="Arial" w:cs="Arial"/>
          <w:b/>
          <w:sz w:val="28"/>
          <w:szCs w:val="28"/>
          <w:lang w:eastAsia="ar-SA"/>
        </w:rPr>
        <w:t xml:space="preserve"> coluna 1,</w:t>
      </w:r>
      <w:r w:rsidR="004A5894">
        <w:rPr>
          <w:rFonts w:ascii="Arial" w:hAnsi="Arial" w:cs="Arial"/>
          <w:b/>
          <w:sz w:val="28"/>
          <w:szCs w:val="28"/>
          <w:lang w:eastAsia="ar-SA"/>
        </w:rPr>
        <w:t xml:space="preserve"> usar o seguinte texto como título &lt;h1&gt;, “</w:t>
      </w:r>
      <w:r w:rsidR="0049051A">
        <w:rPr>
          <w:rFonts w:ascii="Arial" w:hAnsi="Arial" w:cs="Arial"/>
          <w:b/>
          <w:sz w:val="28"/>
          <w:szCs w:val="28"/>
          <w:lang w:eastAsia="ar-SA"/>
        </w:rPr>
        <w:t>Caminhão de Mineração</w:t>
      </w:r>
      <w:r w:rsidR="004A5894">
        <w:rPr>
          <w:rFonts w:ascii="Arial" w:hAnsi="Arial" w:cs="Arial"/>
          <w:b/>
          <w:sz w:val="28"/>
          <w:szCs w:val="28"/>
          <w:lang w:eastAsia="ar-SA"/>
        </w:rPr>
        <w:t>”, usar o seguinte texto como parágrafo &lt;p&gt;, “</w:t>
      </w:r>
      <w:r w:rsidR="004A5894" w:rsidRPr="004A5894">
        <w:rPr>
          <w:rFonts w:ascii="Arial" w:hAnsi="Arial" w:cs="Arial"/>
          <w:b/>
          <w:sz w:val="28"/>
          <w:szCs w:val="28"/>
          <w:lang w:eastAsia="ar-SA"/>
        </w:rPr>
        <w:t xml:space="preserve">Bem-vindo à </w:t>
      </w:r>
      <w:r w:rsidR="0049051A">
        <w:rPr>
          <w:rFonts w:ascii="Arial" w:hAnsi="Arial" w:cs="Arial"/>
          <w:b/>
          <w:sz w:val="28"/>
          <w:szCs w:val="28"/>
          <w:lang w:eastAsia="ar-SA"/>
        </w:rPr>
        <w:t>Caminhão de Mineração</w:t>
      </w:r>
      <w:r w:rsidR="004A5894" w:rsidRPr="004A5894">
        <w:rPr>
          <w:rFonts w:ascii="Arial" w:hAnsi="Arial" w:cs="Arial"/>
          <w:b/>
          <w:sz w:val="28"/>
          <w:szCs w:val="28"/>
          <w:lang w:eastAsia="ar-SA"/>
        </w:rPr>
        <w:t xml:space="preserve">, sua loja de </w:t>
      </w:r>
      <w:r w:rsidR="0049051A">
        <w:rPr>
          <w:rFonts w:ascii="Arial" w:hAnsi="Arial" w:cs="Arial"/>
          <w:b/>
          <w:sz w:val="28"/>
          <w:szCs w:val="28"/>
          <w:lang w:eastAsia="ar-SA"/>
        </w:rPr>
        <w:t>Caminhão de Mineração</w:t>
      </w:r>
      <w:r w:rsidR="004A5894" w:rsidRPr="004A5894">
        <w:rPr>
          <w:rFonts w:ascii="Arial" w:hAnsi="Arial" w:cs="Arial"/>
          <w:b/>
          <w:sz w:val="28"/>
          <w:szCs w:val="28"/>
          <w:lang w:eastAsia="ar-SA"/>
        </w:rPr>
        <w:t xml:space="preserve"> e acessórios. Confira nossas promoções. Receba informações sobre nossos lançamentos por </w:t>
      </w:r>
      <w:proofErr w:type="spellStart"/>
      <w:r w:rsidR="004A5894" w:rsidRPr="004A5894">
        <w:rPr>
          <w:rFonts w:ascii="Arial" w:hAnsi="Arial" w:cs="Arial"/>
          <w:b/>
          <w:sz w:val="28"/>
          <w:szCs w:val="28"/>
          <w:lang w:eastAsia="ar-SA"/>
        </w:rPr>
        <w:t>email</w:t>
      </w:r>
      <w:proofErr w:type="spellEnd"/>
      <w:r w:rsidR="004A5894" w:rsidRPr="004A5894">
        <w:rPr>
          <w:rFonts w:ascii="Arial" w:hAnsi="Arial" w:cs="Arial"/>
          <w:b/>
          <w:sz w:val="28"/>
          <w:szCs w:val="28"/>
          <w:lang w:eastAsia="ar-SA"/>
        </w:rPr>
        <w:t>.</w:t>
      </w:r>
      <w:r w:rsidR="004A5894">
        <w:rPr>
          <w:rFonts w:ascii="Arial" w:hAnsi="Arial" w:cs="Arial"/>
          <w:b/>
          <w:sz w:val="28"/>
          <w:szCs w:val="28"/>
          <w:lang w:eastAsia="ar-SA"/>
        </w:rPr>
        <w:t xml:space="preserve">”. </w:t>
      </w:r>
      <w:r w:rsidR="00C01708">
        <w:rPr>
          <w:rFonts w:ascii="Arial" w:hAnsi="Arial" w:cs="Arial"/>
          <w:b/>
          <w:sz w:val="28"/>
          <w:szCs w:val="28"/>
          <w:lang w:eastAsia="ar-SA"/>
        </w:rPr>
        <w:t>Na coluna 2, usar o seguinte texto como título &lt;h2&gt;, “Como chegar”, usar o seguinte texto como parágrafo &lt;p&gt;, “</w:t>
      </w:r>
      <w:r w:rsidR="00C01708" w:rsidRPr="00C01708">
        <w:rPr>
          <w:rFonts w:ascii="Arial" w:hAnsi="Arial" w:cs="Arial"/>
          <w:b/>
          <w:sz w:val="28"/>
          <w:szCs w:val="28"/>
          <w:lang w:eastAsia="ar-SA"/>
        </w:rPr>
        <w:t xml:space="preserve">Você nos encontrará bem no centro da </w:t>
      </w:r>
      <w:r w:rsidR="00D242A5">
        <w:rPr>
          <w:rFonts w:ascii="Arial" w:hAnsi="Arial" w:cs="Arial"/>
          <w:b/>
          <w:sz w:val="28"/>
          <w:szCs w:val="28"/>
          <w:lang w:eastAsia="ar-SA"/>
        </w:rPr>
        <w:t xml:space="preserve">Cidade </w:t>
      </w:r>
      <w:r w:rsidR="004563D8">
        <w:rPr>
          <w:rFonts w:ascii="Arial" w:hAnsi="Arial" w:cs="Arial"/>
          <w:b/>
          <w:sz w:val="28"/>
          <w:szCs w:val="28"/>
          <w:lang w:eastAsia="ar-SA"/>
        </w:rPr>
        <w:t>Siderúrgica</w:t>
      </w:r>
      <w:r w:rsidR="00C01708">
        <w:rPr>
          <w:rFonts w:ascii="Arial" w:hAnsi="Arial" w:cs="Arial"/>
          <w:b/>
          <w:sz w:val="28"/>
          <w:szCs w:val="28"/>
          <w:lang w:eastAsia="ar-SA"/>
        </w:rPr>
        <w:t>, na Rua Sem Número</w:t>
      </w:r>
      <w:r w:rsidR="00C01708" w:rsidRPr="00C01708">
        <w:rPr>
          <w:rFonts w:ascii="Arial" w:hAnsi="Arial" w:cs="Arial"/>
          <w:b/>
          <w:sz w:val="28"/>
          <w:szCs w:val="28"/>
          <w:lang w:eastAsia="ar-SA"/>
        </w:rPr>
        <w:t xml:space="preserve">. Se precisar de ajuda para nos localizar, verifique nossas instruções detalhadas. Venha no </w:t>
      </w:r>
      <w:proofErr w:type="gramStart"/>
      <w:r w:rsidR="00C01708" w:rsidRPr="00C01708">
        <w:rPr>
          <w:rFonts w:ascii="Arial" w:hAnsi="Arial" w:cs="Arial"/>
          <w:b/>
          <w:sz w:val="28"/>
          <w:szCs w:val="28"/>
          <w:lang w:eastAsia="ar-SA"/>
        </w:rPr>
        <w:t>visitar !</w:t>
      </w:r>
      <w:proofErr w:type="gramEnd"/>
      <w:r w:rsidR="00C01708" w:rsidRPr="00C01708">
        <w:rPr>
          <w:rFonts w:ascii="Arial" w:hAnsi="Arial" w:cs="Arial"/>
          <w:b/>
          <w:sz w:val="28"/>
          <w:szCs w:val="28"/>
          <w:lang w:eastAsia="ar-SA"/>
        </w:rPr>
        <w:t>!!.</w:t>
      </w:r>
      <w:r w:rsidR="00C01708">
        <w:rPr>
          <w:rFonts w:ascii="Arial" w:hAnsi="Arial" w:cs="Arial"/>
          <w:b/>
          <w:sz w:val="28"/>
          <w:szCs w:val="28"/>
          <w:lang w:eastAsia="ar-SA"/>
        </w:rPr>
        <w:t>”</w:t>
      </w:r>
      <w:r w:rsidR="00A769D6">
        <w:rPr>
          <w:rFonts w:ascii="Arial" w:hAnsi="Arial" w:cs="Arial"/>
          <w:b/>
          <w:sz w:val="28"/>
          <w:szCs w:val="28"/>
          <w:lang w:eastAsia="ar-SA"/>
        </w:rPr>
        <w:t xml:space="preserve">. </w:t>
      </w:r>
      <w:r w:rsidR="00E9088C">
        <w:rPr>
          <w:rFonts w:ascii="Arial" w:hAnsi="Arial" w:cs="Arial"/>
          <w:b/>
          <w:sz w:val="28"/>
          <w:szCs w:val="28"/>
          <w:lang w:eastAsia="ar-SA"/>
        </w:rPr>
        <w:t>No mapa</w:t>
      </w:r>
      <w:r w:rsidR="00243E6C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FD7E9A">
        <w:rPr>
          <w:rFonts w:ascii="Arial" w:hAnsi="Arial" w:cs="Arial"/>
          <w:b/>
          <w:sz w:val="28"/>
          <w:szCs w:val="28"/>
          <w:lang w:eastAsia="ar-SA"/>
        </w:rPr>
        <w:t>interativo, usar o seguinte texto como título &lt;h2&gt;, “</w:t>
      </w:r>
      <w:r w:rsidR="00FD7E9A" w:rsidRPr="00FD7E9A">
        <w:rPr>
          <w:rFonts w:ascii="Arial" w:hAnsi="Arial" w:cs="Arial"/>
          <w:b/>
          <w:sz w:val="28"/>
          <w:szCs w:val="28"/>
          <w:lang w:eastAsia="ar-SA"/>
        </w:rPr>
        <w:t xml:space="preserve">Mapa da </w:t>
      </w:r>
      <w:r w:rsidR="00D242A5">
        <w:rPr>
          <w:rFonts w:ascii="Arial" w:hAnsi="Arial" w:cs="Arial"/>
          <w:b/>
          <w:sz w:val="28"/>
          <w:szCs w:val="28"/>
          <w:lang w:eastAsia="ar-SA"/>
        </w:rPr>
        <w:t xml:space="preserve">Cidade </w:t>
      </w:r>
      <w:r w:rsidR="004563D8">
        <w:rPr>
          <w:rFonts w:ascii="Arial" w:hAnsi="Arial" w:cs="Arial"/>
          <w:b/>
          <w:sz w:val="28"/>
          <w:szCs w:val="28"/>
          <w:lang w:eastAsia="ar-SA"/>
        </w:rPr>
        <w:t>Siderúrgica</w:t>
      </w:r>
      <w:r w:rsidR="00FD7E9A">
        <w:rPr>
          <w:rFonts w:ascii="Arial" w:hAnsi="Arial" w:cs="Arial"/>
          <w:b/>
          <w:sz w:val="28"/>
          <w:szCs w:val="28"/>
          <w:lang w:eastAsia="ar-SA"/>
        </w:rPr>
        <w:t xml:space="preserve">”, </w:t>
      </w:r>
      <w:r w:rsidR="00096BAE">
        <w:rPr>
          <w:rFonts w:ascii="Arial" w:hAnsi="Arial" w:cs="Arial"/>
          <w:b/>
          <w:sz w:val="28"/>
          <w:szCs w:val="28"/>
          <w:lang w:eastAsia="ar-SA"/>
        </w:rPr>
        <w:t xml:space="preserve">no arquivo </w:t>
      </w:r>
      <w:r w:rsidR="00096BAE" w:rsidRPr="00096BAE">
        <w:rPr>
          <w:rFonts w:ascii="Arial" w:hAnsi="Arial" w:cs="Arial"/>
          <w:b/>
          <w:sz w:val="28"/>
          <w:szCs w:val="28"/>
          <w:lang w:eastAsia="ar-SA"/>
        </w:rPr>
        <w:t>configuracoes.js</w:t>
      </w:r>
      <w:r w:rsidR="00096BAE">
        <w:rPr>
          <w:rFonts w:ascii="Arial" w:hAnsi="Arial" w:cs="Arial"/>
          <w:b/>
          <w:sz w:val="28"/>
          <w:szCs w:val="28"/>
          <w:lang w:eastAsia="ar-SA"/>
        </w:rPr>
        <w:t xml:space="preserve">, onde tem </w:t>
      </w:r>
      <w:proofErr w:type="spellStart"/>
      <w:r w:rsidR="00096BAE" w:rsidRPr="00096BAE">
        <w:rPr>
          <w:rFonts w:ascii="Arial" w:hAnsi="Arial" w:cs="Arial"/>
          <w:b/>
          <w:sz w:val="28"/>
          <w:szCs w:val="28"/>
          <w:lang w:eastAsia="ar-SA"/>
        </w:rPr>
        <w:t>cidadeImaginaria</w:t>
      </w:r>
      <w:proofErr w:type="spellEnd"/>
      <w:r w:rsidR="00096BAE">
        <w:rPr>
          <w:rFonts w:ascii="Arial" w:hAnsi="Arial" w:cs="Arial"/>
          <w:b/>
          <w:sz w:val="28"/>
          <w:szCs w:val="28"/>
          <w:lang w:eastAsia="ar-SA"/>
        </w:rPr>
        <w:t xml:space="preserve">, trocar por </w:t>
      </w:r>
      <w:proofErr w:type="spellStart"/>
      <w:r w:rsidR="00096BAE">
        <w:rPr>
          <w:rFonts w:ascii="Arial" w:hAnsi="Arial" w:cs="Arial"/>
          <w:b/>
          <w:sz w:val="28"/>
          <w:szCs w:val="28"/>
          <w:lang w:eastAsia="ar-SA"/>
        </w:rPr>
        <w:t>cidade</w:t>
      </w:r>
      <w:r w:rsidR="004563D8">
        <w:rPr>
          <w:rFonts w:ascii="Arial" w:hAnsi="Arial" w:cs="Arial"/>
          <w:b/>
          <w:sz w:val="28"/>
          <w:szCs w:val="28"/>
          <w:lang w:eastAsia="ar-SA"/>
        </w:rPr>
        <w:t>Siderurgica</w:t>
      </w:r>
      <w:proofErr w:type="spellEnd"/>
      <w:r w:rsidR="00096BAE">
        <w:rPr>
          <w:rFonts w:ascii="Arial" w:hAnsi="Arial" w:cs="Arial"/>
          <w:b/>
          <w:sz w:val="28"/>
          <w:szCs w:val="28"/>
          <w:lang w:eastAsia="ar-SA"/>
        </w:rPr>
        <w:t xml:space="preserve">. </w:t>
      </w:r>
      <w:r w:rsidR="000B7C82">
        <w:rPr>
          <w:rFonts w:ascii="Arial" w:hAnsi="Arial" w:cs="Arial"/>
          <w:b/>
          <w:sz w:val="28"/>
          <w:szCs w:val="28"/>
          <w:lang w:eastAsia="ar-SA"/>
        </w:rPr>
        <w:t>Criar o rodapé, usar o seguinte texto como parágrafo &lt;p&gt;, “</w:t>
      </w:r>
      <w:r w:rsidR="00414053" w:rsidRPr="00414053">
        <w:rPr>
          <w:rFonts w:ascii="Arial" w:hAnsi="Arial" w:cs="Arial"/>
          <w:b/>
          <w:sz w:val="28"/>
          <w:szCs w:val="28"/>
          <w:lang w:eastAsia="ar-SA"/>
        </w:rPr>
        <w:t xml:space="preserve">Explore </w:t>
      </w:r>
      <w:r w:rsidR="006C1F7B">
        <w:rPr>
          <w:rFonts w:ascii="Arial" w:hAnsi="Arial" w:cs="Arial"/>
          <w:b/>
          <w:sz w:val="28"/>
          <w:szCs w:val="28"/>
          <w:lang w:eastAsia="ar-SA"/>
        </w:rPr>
        <w:t>os Caminhões</w:t>
      </w:r>
      <w:r w:rsidR="00414053">
        <w:rPr>
          <w:rFonts w:ascii="Arial" w:hAnsi="Arial" w:cs="Arial"/>
          <w:b/>
          <w:sz w:val="28"/>
          <w:szCs w:val="28"/>
          <w:lang w:eastAsia="ar-SA"/>
        </w:rPr>
        <w:t xml:space="preserve"> mais fantástic</w:t>
      </w:r>
      <w:r w:rsidR="006C1F7B">
        <w:rPr>
          <w:rFonts w:ascii="Arial" w:hAnsi="Arial" w:cs="Arial"/>
          <w:b/>
          <w:sz w:val="28"/>
          <w:szCs w:val="28"/>
          <w:lang w:eastAsia="ar-SA"/>
        </w:rPr>
        <w:t>os</w:t>
      </w:r>
      <w:r w:rsidR="00414053">
        <w:rPr>
          <w:rFonts w:ascii="Arial" w:hAnsi="Arial" w:cs="Arial"/>
          <w:b/>
          <w:sz w:val="28"/>
          <w:szCs w:val="28"/>
          <w:lang w:eastAsia="ar-SA"/>
        </w:rPr>
        <w:t xml:space="preserve"> e </w:t>
      </w:r>
      <w:r w:rsidR="00D169A7">
        <w:rPr>
          <w:rFonts w:ascii="Arial" w:hAnsi="Arial" w:cs="Arial"/>
          <w:b/>
          <w:sz w:val="28"/>
          <w:szCs w:val="28"/>
          <w:lang w:eastAsia="ar-SA"/>
        </w:rPr>
        <w:t>poderosos</w:t>
      </w:r>
      <w:r w:rsidR="000B7C82">
        <w:rPr>
          <w:rFonts w:ascii="Arial" w:hAnsi="Arial" w:cs="Arial"/>
          <w:b/>
          <w:sz w:val="28"/>
          <w:szCs w:val="28"/>
          <w:lang w:eastAsia="ar-SA"/>
        </w:rPr>
        <w:t>”</w:t>
      </w:r>
      <w:r w:rsidR="00414053">
        <w:rPr>
          <w:rFonts w:ascii="Arial" w:hAnsi="Arial" w:cs="Arial"/>
          <w:b/>
          <w:sz w:val="28"/>
          <w:szCs w:val="28"/>
          <w:lang w:eastAsia="ar-SA"/>
        </w:rPr>
        <w:t>, criar os links das redes sociais, usar o seguinte texto no último parágrafo &lt;p&gt;, “</w:t>
      </w:r>
      <w:r w:rsidR="00E4548C" w:rsidRPr="00E4548C">
        <w:rPr>
          <w:rFonts w:ascii="Arial" w:hAnsi="Arial" w:cs="Arial"/>
          <w:b/>
          <w:sz w:val="28"/>
          <w:szCs w:val="28"/>
          <w:lang w:eastAsia="ar-SA"/>
        </w:rPr>
        <w:t xml:space="preserve">© 2025 </w:t>
      </w:r>
      <w:r w:rsidR="0049051A">
        <w:rPr>
          <w:rFonts w:ascii="Arial" w:hAnsi="Arial" w:cs="Arial"/>
          <w:b/>
          <w:sz w:val="28"/>
          <w:szCs w:val="28"/>
          <w:lang w:eastAsia="ar-SA"/>
        </w:rPr>
        <w:t>Caminhão de Mineração</w:t>
      </w:r>
      <w:r w:rsidR="00E4548C" w:rsidRPr="00E4548C">
        <w:rPr>
          <w:rFonts w:ascii="Arial" w:hAnsi="Arial" w:cs="Arial"/>
          <w:b/>
          <w:sz w:val="28"/>
          <w:szCs w:val="28"/>
          <w:lang w:eastAsia="ar-SA"/>
        </w:rPr>
        <w:t xml:space="preserve"> — Todos os direitos reservados</w:t>
      </w:r>
      <w:r w:rsidR="00414053">
        <w:rPr>
          <w:rFonts w:ascii="Arial" w:hAnsi="Arial" w:cs="Arial"/>
          <w:b/>
          <w:sz w:val="28"/>
          <w:szCs w:val="28"/>
          <w:lang w:eastAsia="ar-SA"/>
        </w:rPr>
        <w:t>”</w:t>
      </w:r>
      <w:r w:rsidR="00E4548C">
        <w:rPr>
          <w:rFonts w:ascii="Arial" w:hAnsi="Arial" w:cs="Arial"/>
          <w:b/>
          <w:sz w:val="28"/>
          <w:szCs w:val="28"/>
          <w:lang w:eastAsia="ar-SA"/>
        </w:rPr>
        <w:t xml:space="preserve">. </w:t>
      </w:r>
      <w:r w:rsidR="006714CA">
        <w:rPr>
          <w:rFonts w:ascii="Arial" w:hAnsi="Arial" w:cs="Arial"/>
          <w:b/>
          <w:sz w:val="28"/>
          <w:szCs w:val="28"/>
          <w:lang w:eastAsia="ar-SA"/>
        </w:rPr>
        <w:t>C</w:t>
      </w:r>
      <w:r w:rsidR="00664954">
        <w:rPr>
          <w:rFonts w:ascii="Arial" w:hAnsi="Arial" w:cs="Arial"/>
          <w:b/>
          <w:sz w:val="28"/>
          <w:szCs w:val="28"/>
          <w:lang w:eastAsia="ar-SA"/>
        </w:rPr>
        <w:t xml:space="preserve">riar o arquivo </w:t>
      </w:r>
      <w:r w:rsidR="001B1817" w:rsidRPr="0049051A">
        <w:rPr>
          <w:rFonts w:ascii="Arial" w:hAnsi="Arial" w:cs="Arial"/>
          <w:b/>
          <w:sz w:val="28"/>
          <w:szCs w:val="28"/>
          <w:lang w:eastAsia="ar-SA"/>
        </w:rPr>
        <w:t>TerexTitan</w:t>
      </w:r>
      <w:r w:rsidR="00FE7F4A" w:rsidRPr="004A5894">
        <w:rPr>
          <w:rFonts w:ascii="Arial" w:hAnsi="Arial" w:cs="Arial"/>
          <w:b/>
          <w:sz w:val="28"/>
          <w:szCs w:val="28"/>
          <w:lang w:eastAsia="ar-SA"/>
        </w:rPr>
        <w:t>.html</w:t>
      </w:r>
      <w:r w:rsidR="00D63C59">
        <w:rPr>
          <w:rFonts w:ascii="Arial" w:hAnsi="Arial" w:cs="Arial"/>
          <w:b/>
          <w:sz w:val="28"/>
          <w:szCs w:val="28"/>
          <w:lang w:eastAsia="ar-SA"/>
        </w:rPr>
        <w:t>,</w:t>
      </w:r>
      <w:r w:rsidR="00F63007">
        <w:rPr>
          <w:rFonts w:ascii="Arial" w:hAnsi="Arial" w:cs="Arial"/>
          <w:b/>
          <w:sz w:val="28"/>
          <w:szCs w:val="28"/>
          <w:lang w:eastAsia="ar-SA"/>
        </w:rPr>
        <w:t xml:space="preserve"> com o mesmo padrão de barra de navegação</w:t>
      </w:r>
      <w:r w:rsidR="00DB1DC2">
        <w:rPr>
          <w:rFonts w:ascii="Arial" w:hAnsi="Arial" w:cs="Arial"/>
          <w:b/>
          <w:sz w:val="28"/>
          <w:szCs w:val="28"/>
          <w:lang w:eastAsia="ar-SA"/>
        </w:rPr>
        <w:t>, seção principal</w:t>
      </w:r>
      <w:r w:rsidR="00F63007">
        <w:rPr>
          <w:rFonts w:ascii="Arial" w:hAnsi="Arial" w:cs="Arial"/>
          <w:b/>
          <w:sz w:val="28"/>
          <w:szCs w:val="28"/>
          <w:lang w:eastAsia="ar-SA"/>
        </w:rPr>
        <w:t xml:space="preserve"> e rodapé da página index.html,</w:t>
      </w:r>
      <w:r w:rsidR="00D63C59">
        <w:rPr>
          <w:rFonts w:ascii="Arial" w:hAnsi="Arial" w:cs="Arial"/>
          <w:b/>
          <w:sz w:val="28"/>
          <w:szCs w:val="28"/>
          <w:lang w:eastAsia="ar-SA"/>
        </w:rPr>
        <w:t xml:space="preserve"> n</w:t>
      </w:r>
      <w:r w:rsidR="00A971F9">
        <w:rPr>
          <w:rFonts w:ascii="Arial" w:hAnsi="Arial" w:cs="Arial"/>
          <w:b/>
          <w:sz w:val="28"/>
          <w:szCs w:val="28"/>
          <w:lang w:eastAsia="ar-SA"/>
        </w:rPr>
        <w:t xml:space="preserve">a linha 2, mudar a </w:t>
      </w:r>
      <w:r w:rsidR="00EB614B">
        <w:rPr>
          <w:rFonts w:ascii="Arial" w:hAnsi="Arial" w:cs="Arial"/>
          <w:b/>
          <w:sz w:val="28"/>
          <w:szCs w:val="28"/>
          <w:lang w:eastAsia="ar-SA"/>
        </w:rPr>
        <w:t>linguagem</w:t>
      </w:r>
      <w:r w:rsidR="00A971F9">
        <w:rPr>
          <w:rFonts w:ascii="Arial" w:hAnsi="Arial" w:cs="Arial"/>
          <w:b/>
          <w:sz w:val="28"/>
          <w:szCs w:val="28"/>
          <w:lang w:eastAsia="ar-SA"/>
        </w:rPr>
        <w:t xml:space="preserve"> de </w:t>
      </w:r>
      <w:proofErr w:type="spellStart"/>
      <w:r w:rsidR="00A971F9">
        <w:rPr>
          <w:rFonts w:ascii="Arial" w:hAnsi="Arial" w:cs="Arial"/>
          <w:b/>
          <w:sz w:val="28"/>
          <w:szCs w:val="28"/>
          <w:lang w:eastAsia="ar-SA"/>
        </w:rPr>
        <w:t>e</w:t>
      </w:r>
      <w:r w:rsidR="00EB614B">
        <w:rPr>
          <w:rFonts w:ascii="Arial" w:hAnsi="Arial" w:cs="Arial"/>
          <w:b/>
          <w:sz w:val="28"/>
          <w:szCs w:val="28"/>
          <w:lang w:eastAsia="ar-SA"/>
        </w:rPr>
        <w:t>n</w:t>
      </w:r>
      <w:proofErr w:type="spellEnd"/>
      <w:r w:rsidR="00A971F9">
        <w:rPr>
          <w:rFonts w:ascii="Arial" w:hAnsi="Arial" w:cs="Arial"/>
          <w:b/>
          <w:sz w:val="28"/>
          <w:szCs w:val="28"/>
          <w:lang w:eastAsia="ar-SA"/>
        </w:rPr>
        <w:t xml:space="preserve"> para </w:t>
      </w:r>
      <w:proofErr w:type="spellStart"/>
      <w:r w:rsidR="00A971F9">
        <w:rPr>
          <w:rFonts w:ascii="Arial" w:hAnsi="Arial" w:cs="Arial"/>
          <w:b/>
          <w:sz w:val="28"/>
          <w:szCs w:val="28"/>
          <w:lang w:eastAsia="ar-SA"/>
        </w:rPr>
        <w:t>pt</w:t>
      </w:r>
      <w:proofErr w:type="spellEnd"/>
      <w:r w:rsidR="00A971F9">
        <w:rPr>
          <w:rFonts w:ascii="Arial" w:hAnsi="Arial" w:cs="Arial"/>
          <w:b/>
          <w:sz w:val="28"/>
          <w:szCs w:val="28"/>
          <w:lang w:eastAsia="ar-SA"/>
        </w:rPr>
        <w:t xml:space="preserve">-br. Na linha 6, no título, mudar para </w:t>
      </w:r>
      <w:proofErr w:type="spellStart"/>
      <w:r w:rsidR="00934AA9" w:rsidRPr="0049051A">
        <w:rPr>
          <w:rFonts w:ascii="Arial" w:hAnsi="Arial" w:cs="Arial"/>
          <w:b/>
          <w:sz w:val="28"/>
          <w:szCs w:val="28"/>
          <w:lang w:eastAsia="ar-SA"/>
        </w:rPr>
        <w:t>Terex</w:t>
      </w:r>
      <w:proofErr w:type="spellEnd"/>
      <w:r w:rsidR="00934AA9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934AA9" w:rsidRPr="0049051A">
        <w:rPr>
          <w:rFonts w:ascii="Arial" w:hAnsi="Arial" w:cs="Arial"/>
          <w:b/>
          <w:sz w:val="28"/>
          <w:szCs w:val="28"/>
          <w:lang w:eastAsia="ar-SA"/>
        </w:rPr>
        <w:t>Titan</w:t>
      </w:r>
      <w:r w:rsidR="00934AA9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934AA9" w:rsidRPr="00934AA9">
        <w:rPr>
          <w:rFonts w:ascii="Arial" w:hAnsi="Arial" w:cs="Arial"/>
          <w:b/>
          <w:sz w:val="28"/>
          <w:szCs w:val="28"/>
          <w:lang w:eastAsia="ar-SA"/>
        </w:rPr>
        <w:t>33-19</w:t>
      </w:r>
      <w:r w:rsidR="00A971F9">
        <w:rPr>
          <w:rFonts w:ascii="Arial" w:hAnsi="Arial" w:cs="Arial"/>
          <w:b/>
          <w:sz w:val="28"/>
          <w:szCs w:val="28"/>
          <w:lang w:eastAsia="ar-SA"/>
        </w:rPr>
        <w:t xml:space="preserve">. </w:t>
      </w:r>
      <w:r w:rsidR="000C434D">
        <w:rPr>
          <w:rFonts w:ascii="Arial" w:hAnsi="Arial" w:cs="Arial"/>
          <w:b/>
          <w:sz w:val="28"/>
          <w:szCs w:val="28"/>
          <w:lang w:eastAsia="ar-SA"/>
        </w:rPr>
        <w:t>usar o seguinte texto como título &lt;h2&gt;, “</w:t>
      </w:r>
      <w:proofErr w:type="spellStart"/>
      <w:r w:rsidR="00934AA9" w:rsidRPr="0049051A">
        <w:rPr>
          <w:rFonts w:ascii="Arial" w:hAnsi="Arial" w:cs="Arial"/>
          <w:b/>
          <w:sz w:val="28"/>
          <w:szCs w:val="28"/>
          <w:lang w:eastAsia="ar-SA"/>
        </w:rPr>
        <w:t>Terex</w:t>
      </w:r>
      <w:proofErr w:type="spellEnd"/>
      <w:r w:rsidR="00934AA9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934AA9" w:rsidRPr="0049051A">
        <w:rPr>
          <w:rFonts w:ascii="Arial" w:hAnsi="Arial" w:cs="Arial"/>
          <w:b/>
          <w:sz w:val="28"/>
          <w:szCs w:val="28"/>
          <w:lang w:eastAsia="ar-SA"/>
        </w:rPr>
        <w:t>Titan</w:t>
      </w:r>
      <w:r w:rsidR="00934AA9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934AA9" w:rsidRPr="00934AA9">
        <w:rPr>
          <w:rFonts w:ascii="Arial" w:hAnsi="Arial" w:cs="Arial"/>
          <w:b/>
          <w:sz w:val="28"/>
          <w:szCs w:val="28"/>
          <w:lang w:eastAsia="ar-SA"/>
        </w:rPr>
        <w:t>33-19</w:t>
      </w:r>
      <w:r w:rsidR="000C434D">
        <w:rPr>
          <w:rFonts w:ascii="Arial" w:hAnsi="Arial" w:cs="Arial"/>
          <w:b/>
          <w:sz w:val="28"/>
          <w:szCs w:val="28"/>
          <w:lang w:eastAsia="ar-SA"/>
        </w:rPr>
        <w:t>”, usar o seguinte texto como parágrafo &lt;p&gt;, “</w:t>
      </w:r>
      <w:r w:rsidR="00B378C1" w:rsidRPr="00B378C1">
        <w:rPr>
          <w:rFonts w:ascii="Arial" w:hAnsi="Arial" w:cs="Arial"/>
          <w:b/>
          <w:sz w:val="28"/>
          <w:szCs w:val="28"/>
          <w:lang w:eastAsia="ar-SA"/>
        </w:rPr>
        <w:t xml:space="preserve">O </w:t>
      </w:r>
      <w:proofErr w:type="spellStart"/>
      <w:r w:rsidR="00B378C1" w:rsidRPr="00B378C1">
        <w:rPr>
          <w:rFonts w:ascii="Arial" w:hAnsi="Arial" w:cs="Arial"/>
          <w:b/>
          <w:sz w:val="28"/>
          <w:szCs w:val="28"/>
          <w:lang w:eastAsia="ar-SA"/>
        </w:rPr>
        <w:t>Terex</w:t>
      </w:r>
      <w:proofErr w:type="spellEnd"/>
      <w:r w:rsidR="00B378C1" w:rsidRPr="00B378C1">
        <w:rPr>
          <w:rFonts w:ascii="Arial" w:hAnsi="Arial" w:cs="Arial"/>
          <w:b/>
          <w:sz w:val="28"/>
          <w:szCs w:val="28"/>
          <w:lang w:eastAsia="ar-SA"/>
        </w:rPr>
        <w:t xml:space="preserve"> Titan 33-19 foi construído pela </w:t>
      </w:r>
      <w:proofErr w:type="spellStart"/>
      <w:r w:rsidR="00B378C1" w:rsidRPr="00B378C1">
        <w:rPr>
          <w:rFonts w:ascii="Arial" w:hAnsi="Arial" w:cs="Arial"/>
          <w:b/>
          <w:sz w:val="28"/>
          <w:szCs w:val="28"/>
          <w:lang w:eastAsia="ar-SA"/>
        </w:rPr>
        <w:t>Terex</w:t>
      </w:r>
      <w:proofErr w:type="spellEnd"/>
      <w:r w:rsidR="00B378C1" w:rsidRPr="00B378C1">
        <w:rPr>
          <w:rFonts w:ascii="Arial" w:hAnsi="Arial" w:cs="Arial"/>
          <w:b/>
          <w:sz w:val="28"/>
          <w:szCs w:val="28"/>
          <w:lang w:eastAsia="ar-SA"/>
        </w:rPr>
        <w:t>, divisão da GM para maquinário pesado em 1974. Conta com um "motorzinho de nada" que gera 3.300cv. Tem mais de 20 metros de comprimento, 6,9 metros de altura e 7,6 metros de largura. Seu peso, vazio, é de 293 toneladas, o que não é muito, se comparado às 320 toneladas que ele ainda suporta de carga.</w:t>
      </w:r>
      <w:r w:rsidR="000C434D">
        <w:rPr>
          <w:rFonts w:ascii="Arial" w:hAnsi="Arial" w:cs="Arial"/>
          <w:b/>
          <w:sz w:val="28"/>
          <w:szCs w:val="28"/>
          <w:lang w:eastAsia="ar-SA"/>
        </w:rPr>
        <w:t>”</w:t>
      </w:r>
      <w:r w:rsidR="003B508F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2364EE">
        <w:rPr>
          <w:rFonts w:ascii="Arial" w:hAnsi="Arial" w:cs="Arial"/>
          <w:b/>
          <w:sz w:val="28"/>
          <w:szCs w:val="28"/>
          <w:lang w:eastAsia="ar-SA"/>
        </w:rPr>
        <w:t xml:space="preserve">Criar o arquivo </w:t>
      </w:r>
      <w:r w:rsidR="00B378C1" w:rsidRPr="004F1EEF">
        <w:rPr>
          <w:rFonts w:ascii="Arial" w:hAnsi="Arial" w:cs="Arial"/>
          <w:b/>
          <w:sz w:val="28"/>
          <w:szCs w:val="28"/>
          <w:lang w:eastAsia="ar-SA"/>
        </w:rPr>
        <w:t>Caterpillar797B</w:t>
      </w:r>
      <w:r w:rsidR="002364EE" w:rsidRPr="004A5894">
        <w:rPr>
          <w:rFonts w:ascii="Arial" w:hAnsi="Arial" w:cs="Arial"/>
          <w:b/>
          <w:sz w:val="28"/>
          <w:szCs w:val="28"/>
          <w:lang w:eastAsia="ar-SA"/>
        </w:rPr>
        <w:t>.html</w:t>
      </w:r>
      <w:r w:rsidR="002364EE">
        <w:rPr>
          <w:rFonts w:ascii="Arial" w:hAnsi="Arial" w:cs="Arial"/>
          <w:b/>
          <w:sz w:val="28"/>
          <w:szCs w:val="28"/>
          <w:lang w:eastAsia="ar-SA"/>
        </w:rPr>
        <w:t>, com o mesmo padrão de barra de navegação</w:t>
      </w:r>
      <w:r w:rsidR="00DB1DC2">
        <w:rPr>
          <w:rFonts w:ascii="Arial" w:hAnsi="Arial" w:cs="Arial"/>
          <w:b/>
          <w:sz w:val="28"/>
          <w:szCs w:val="28"/>
          <w:lang w:eastAsia="ar-SA"/>
        </w:rPr>
        <w:t>, seção principal</w:t>
      </w:r>
      <w:r w:rsidR="002364EE">
        <w:rPr>
          <w:rFonts w:ascii="Arial" w:hAnsi="Arial" w:cs="Arial"/>
          <w:b/>
          <w:sz w:val="28"/>
          <w:szCs w:val="28"/>
          <w:lang w:eastAsia="ar-SA"/>
        </w:rPr>
        <w:t xml:space="preserve"> e rodapé da página index.html, na linha 2, mudar a linguagem de </w:t>
      </w:r>
      <w:proofErr w:type="spellStart"/>
      <w:r w:rsidR="002364EE">
        <w:rPr>
          <w:rFonts w:ascii="Arial" w:hAnsi="Arial" w:cs="Arial"/>
          <w:b/>
          <w:sz w:val="28"/>
          <w:szCs w:val="28"/>
          <w:lang w:eastAsia="ar-SA"/>
        </w:rPr>
        <w:t>en</w:t>
      </w:r>
      <w:proofErr w:type="spellEnd"/>
      <w:r w:rsidR="002364EE">
        <w:rPr>
          <w:rFonts w:ascii="Arial" w:hAnsi="Arial" w:cs="Arial"/>
          <w:b/>
          <w:sz w:val="28"/>
          <w:szCs w:val="28"/>
          <w:lang w:eastAsia="ar-SA"/>
        </w:rPr>
        <w:t xml:space="preserve"> para </w:t>
      </w:r>
      <w:proofErr w:type="spellStart"/>
      <w:r w:rsidR="002364EE">
        <w:rPr>
          <w:rFonts w:ascii="Arial" w:hAnsi="Arial" w:cs="Arial"/>
          <w:b/>
          <w:sz w:val="28"/>
          <w:szCs w:val="28"/>
          <w:lang w:eastAsia="ar-SA"/>
        </w:rPr>
        <w:t>pt</w:t>
      </w:r>
      <w:proofErr w:type="spellEnd"/>
      <w:r w:rsidR="002364EE">
        <w:rPr>
          <w:rFonts w:ascii="Arial" w:hAnsi="Arial" w:cs="Arial"/>
          <w:b/>
          <w:sz w:val="28"/>
          <w:szCs w:val="28"/>
          <w:lang w:eastAsia="ar-SA"/>
        </w:rPr>
        <w:t xml:space="preserve">-br. Na linha 6, no título, mudar para </w:t>
      </w:r>
      <w:r w:rsidR="00B378C1" w:rsidRPr="004F1EEF">
        <w:rPr>
          <w:rFonts w:ascii="Arial" w:hAnsi="Arial" w:cs="Arial"/>
          <w:b/>
          <w:sz w:val="28"/>
          <w:szCs w:val="28"/>
          <w:lang w:eastAsia="ar-SA"/>
        </w:rPr>
        <w:t>Caterpillar</w:t>
      </w:r>
      <w:r w:rsidR="00B378C1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B378C1" w:rsidRPr="004F1EEF">
        <w:rPr>
          <w:rFonts w:ascii="Arial" w:hAnsi="Arial" w:cs="Arial"/>
          <w:b/>
          <w:sz w:val="28"/>
          <w:szCs w:val="28"/>
          <w:lang w:eastAsia="ar-SA"/>
        </w:rPr>
        <w:t>797B</w:t>
      </w:r>
      <w:r w:rsidR="002364EE">
        <w:rPr>
          <w:rFonts w:ascii="Arial" w:hAnsi="Arial" w:cs="Arial"/>
          <w:b/>
          <w:sz w:val="28"/>
          <w:szCs w:val="28"/>
          <w:lang w:eastAsia="ar-SA"/>
        </w:rPr>
        <w:t>. usar o seguinte texto como título &lt;h2&gt;, “</w:t>
      </w:r>
      <w:r w:rsidR="00B378C1" w:rsidRPr="004F1EEF">
        <w:rPr>
          <w:rFonts w:ascii="Arial" w:hAnsi="Arial" w:cs="Arial"/>
          <w:b/>
          <w:sz w:val="28"/>
          <w:szCs w:val="28"/>
          <w:lang w:eastAsia="ar-SA"/>
        </w:rPr>
        <w:t>Caterpillar</w:t>
      </w:r>
      <w:r w:rsidR="00B378C1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B378C1" w:rsidRPr="004F1EEF">
        <w:rPr>
          <w:rFonts w:ascii="Arial" w:hAnsi="Arial" w:cs="Arial"/>
          <w:b/>
          <w:sz w:val="28"/>
          <w:szCs w:val="28"/>
          <w:lang w:eastAsia="ar-SA"/>
        </w:rPr>
        <w:t>797B</w:t>
      </w:r>
      <w:r w:rsidR="002364EE">
        <w:rPr>
          <w:rFonts w:ascii="Arial" w:hAnsi="Arial" w:cs="Arial"/>
          <w:b/>
          <w:sz w:val="28"/>
          <w:szCs w:val="28"/>
          <w:lang w:eastAsia="ar-SA"/>
        </w:rPr>
        <w:t>”, usar o seguinte texto como parágrafo &lt;p&gt;, “</w:t>
      </w:r>
      <w:r w:rsidR="009D4BAD" w:rsidRPr="009D4BAD">
        <w:rPr>
          <w:rFonts w:ascii="Arial" w:hAnsi="Arial" w:cs="Arial"/>
          <w:b/>
          <w:sz w:val="28"/>
          <w:szCs w:val="28"/>
          <w:lang w:eastAsia="ar-SA"/>
        </w:rPr>
        <w:t xml:space="preserve">O Caterpillar 797B ou F, Esse monstro de motor de 24 cilindros movido a diesel, chegando a impressionantes 67km/h, o que é um absurdo considerando que ele carregar 345 toneladas de </w:t>
      </w:r>
      <w:r w:rsidR="009D4BAD" w:rsidRPr="009D4BAD">
        <w:rPr>
          <w:rFonts w:ascii="Arial" w:hAnsi="Arial" w:cs="Arial"/>
          <w:b/>
          <w:sz w:val="28"/>
          <w:szCs w:val="28"/>
          <w:lang w:eastAsia="ar-SA"/>
        </w:rPr>
        <w:lastRenderedPageBreak/>
        <w:t>qualquer coisa nessa velocidade. O modelo ainda foi atualizado para carregar mais algumas toneladas mantendo a velocidade máxima de 67km/h carregando 363 toneladas.</w:t>
      </w:r>
      <w:r w:rsidR="002364EE">
        <w:rPr>
          <w:rFonts w:ascii="Arial" w:hAnsi="Arial" w:cs="Arial"/>
          <w:b/>
          <w:sz w:val="28"/>
          <w:szCs w:val="28"/>
          <w:lang w:eastAsia="ar-SA"/>
        </w:rPr>
        <w:t>”</w:t>
      </w:r>
      <w:r w:rsidR="00F52328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3B508F">
        <w:rPr>
          <w:rFonts w:ascii="Arial" w:hAnsi="Arial" w:cs="Arial"/>
          <w:b/>
          <w:sz w:val="28"/>
          <w:szCs w:val="28"/>
          <w:lang w:eastAsia="ar-SA"/>
        </w:rPr>
        <w:t xml:space="preserve">Criar o arquivo </w:t>
      </w:r>
      <w:r w:rsidR="009D4BAD" w:rsidRPr="004F1EEF">
        <w:rPr>
          <w:rFonts w:ascii="Arial" w:hAnsi="Arial" w:cs="Arial"/>
          <w:b/>
          <w:sz w:val="28"/>
          <w:szCs w:val="28"/>
          <w:lang w:eastAsia="ar-SA"/>
        </w:rPr>
        <w:t>LiebherrT282B</w:t>
      </w:r>
      <w:r w:rsidR="003B508F" w:rsidRPr="004A5894">
        <w:rPr>
          <w:rFonts w:ascii="Arial" w:hAnsi="Arial" w:cs="Arial"/>
          <w:b/>
          <w:sz w:val="28"/>
          <w:szCs w:val="28"/>
          <w:lang w:eastAsia="ar-SA"/>
        </w:rPr>
        <w:t>.html</w:t>
      </w:r>
      <w:r w:rsidR="003B508F">
        <w:rPr>
          <w:rFonts w:ascii="Arial" w:hAnsi="Arial" w:cs="Arial"/>
          <w:b/>
          <w:sz w:val="28"/>
          <w:szCs w:val="28"/>
          <w:lang w:eastAsia="ar-SA"/>
        </w:rPr>
        <w:t>, com o mesmo padrão de barra de navegação</w:t>
      </w:r>
      <w:r w:rsidR="00DB1DC2">
        <w:rPr>
          <w:rFonts w:ascii="Arial" w:hAnsi="Arial" w:cs="Arial"/>
          <w:b/>
          <w:sz w:val="28"/>
          <w:szCs w:val="28"/>
          <w:lang w:eastAsia="ar-SA"/>
        </w:rPr>
        <w:t>, seção principal</w:t>
      </w:r>
      <w:r w:rsidR="003B508F">
        <w:rPr>
          <w:rFonts w:ascii="Arial" w:hAnsi="Arial" w:cs="Arial"/>
          <w:b/>
          <w:sz w:val="28"/>
          <w:szCs w:val="28"/>
          <w:lang w:eastAsia="ar-SA"/>
        </w:rPr>
        <w:t xml:space="preserve"> e rodapé da página index.html, na linha 2, mudar a linguagem de </w:t>
      </w:r>
      <w:proofErr w:type="spellStart"/>
      <w:r w:rsidR="003B508F">
        <w:rPr>
          <w:rFonts w:ascii="Arial" w:hAnsi="Arial" w:cs="Arial"/>
          <w:b/>
          <w:sz w:val="28"/>
          <w:szCs w:val="28"/>
          <w:lang w:eastAsia="ar-SA"/>
        </w:rPr>
        <w:t>en</w:t>
      </w:r>
      <w:proofErr w:type="spellEnd"/>
      <w:r w:rsidR="003B508F">
        <w:rPr>
          <w:rFonts w:ascii="Arial" w:hAnsi="Arial" w:cs="Arial"/>
          <w:b/>
          <w:sz w:val="28"/>
          <w:szCs w:val="28"/>
          <w:lang w:eastAsia="ar-SA"/>
        </w:rPr>
        <w:t xml:space="preserve"> para </w:t>
      </w:r>
      <w:proofErr w:type="spellStart"/>
      <w:r w:rsidR="003B508F">
        <w:rPr>
          <w:rFonts w:ascii="Arial" w:hAnsi="Arial" w:cs="Arial"/>
          <w:b/>
          <w:sz w:val="28"/>
          <w:szCs w:val="28"/>
          <w:lang w:eastAsia="ar-SA"/>
        </w:rPr>
        <w:t>pt</w:t>
      </w:r>
      <w:proofErr w:type="spellEnd"/>
      <w:r w:rsidR="003B508F">
        <w:rPr>
          <w:rFonts w:ascii="Arial" w:hAnsi="Arial" w:cs="Arial"/>
          <w:b/>
          <w:sz w:val="28"/>
          <w:szCs w:val="28"/>
          <w:lang w:eastAsia="ar-SA"/>
        </w:rPr>
        <w:t xml:space="preserve">-br. Na linha 6, no título, mudar para </w:t>
      </w:r>
      <w:proofErr w:type="spellStart"/>
      <w:r w:rsidR="009D4BAD" w:rsidRPr="004F1EEF">
        <w:rPr>
          <w:rFonts w:ascii="Arial" w:hAnsi="Arial" w:cs="Arial"/>
          <w:b/>
          <w:sz w:val="28"/>
          <w:szCs w:val="28"/>
          <w:lang w:eastAsia="ar-SA"/>
        </w:rPr>
        <w:t>Liebherr</w:t>
      </w:r>
      <w:proofErr w:type="spellEnd"/>
      <w:r w:rsidR="009D4BAD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9D4BAD" w:rsidRPr="004F1EEF">
        <w:rPr>
          <w:rFonts w:ascii="Arial" w:hAnsi="Arial" w:cs="Arial"/>
          <w:b/>
          <w:sz w:val="28"/>
          <w:szCs w:val="28"/>
          <w:lang w:eastAsia="ar-SA"/>
        </w:rPr>
        <w:t>T282B</w:t>
      </w:r>
      <w:r w:rsidR="003B508F">
        <w:rPr>
          <w:rFonts w:ascii="Arial" w:hAnsi="Arial" w:cs="Arial"/>
          <w:b/>
          <w:sz w:val="28"/>
          <w:szCs w:val="28"/>
          <w:lang w:eastAsia="ar-SA"/>
        </w:rPr>
        <w:t>. usar o seguinte texto como título &lt;h2&gt;, “</w:t>
      </w:r>
      <w:proofErr w:type="spellStart"/>
      <w:r w:rsidR="009D4BAD" w:rsidRPr="004F1EEF">
        <w:rPr>
          <w:rFonts w:ascii="Arial" w:hAnsi="Arial" w:cs="Arial"/>
          <w:b/>
          <w:sz w:val="28"/>
          <w:szCs w:val="28"/>
          <w:lang w:eastAsia="ar-SA"/>
        </w:rPr>
        <w:t>Liebherr</w:t>
      </w:r>
      <w:proofErr w:type="spellEnd"/>
      <w:r w:rsidR="009D4BAD">
        <w:rPr>
          <w:rFonts w:ascii="Arial" w:hAnsi="Arial" w:cs="Arial"/>
          <w:b/>
          <w:sz w:val="28"/>
          <w:szCs w:val="28"/>
          <w:lang w:eastAsia="ar-SA"/>
        </w:rPr>
        <w:t xml:space="preserve"> </w:t>
      </w:r>
      <w:r w:rsidR="009D4BAD" w:rsidRPr="004F1EEF">
        <w:rPr>
          <w:rFonts w:ascii="Arial" w:hAnsi="Arial" w:cs="Arial"/>
          <w:b/>
          <w:sz w:val="28"/>
          <w:szCs w:val="28"/>
          <w:lang w:eastAsia="ar-SA"/>
        </w:rPr>
        <w:t>T282B</w:t>
      </w:r>
      <w:r w:rsidR="003B508F">
        <w:rPr>
          <w:rFonts w:ascii="Arial" w:hAnsi="Arial" w:cs="Arial"/>
          <w:b/>
          <w:sz w:val="28"/>
          <w:szCs w:val="28"/>
          <w:lang w:eastAsia="ar-SA"/>
        </w:rPr>
        <w:t>”, usar o seguinte texto como parágrafo &lt;p&gt;, “</w:t>
      </w:r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 xml:space="preserve">O </w:t>
      </w:r>
      <w:proofErr w:type="spellStart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>Liebherr</w:t>
      </w:r>
      <w:proofErr w:type="spellEnd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 xml:space="preserve"> T282B, </w:t>
      </w:r>
      <w:proofErr w:type="gramStart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>Com</w:t>
      </w:r>
      <w:proofErr w:type="gramEnd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 xml:space="preserve"> praticamente as mesmas especificações do concorrente direto (797F da Caterpillar), o </w:t>
      </w:r>
      <w:proofErr w:type="spellStart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>Liebherr</w:t>
      </w:r>
      <w:proofErr w:type="spellEnd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 xml:space="preserve"> custa entre 4 e 5 milhões de dólares. Com motor de 20 cilindros que gera 3600cv o </w:t>
      </w:r>
      <w:proofErr w:type="spellStart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>Liebherr</w:t>
      </w:r>
      <w:proofErr w:type="spellEnd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 xml:space="preserve"> é o maior caminhão </w:t>
      </w:r>
      <w:proofErr w:type="spellStart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>offroad</w:t>
      </w:r>
      <w:proofErr w:type="spellEnd"/>
      <w:r w:rsidR="00D149BF" w:rsidRPr="00D149BF">
        <w:rPr>
          <w:rFonts w:ascii="Arial" w:hAnsi="Arial" w:cs="Arial"/>
          <w:b/>
          <w:sz w:val="28"/>
          <w:szCs w:val="28"/>
          <w:lang w:eastAsia="ar-SA"/>
        </w:rPr>
        <w:t xml:space="preserve"> da atualidade.</w:t>
      </w:r>
      <w:r w:rsidR="003B508F">
        <w:rPr>
          <w:rFonts w:ascii="Arial" w:hAnsi="Arial" w:cs="Arial"/>
          <w:b/>
          <w:sz w:val="28"/>
          <w:szCs w:val="28"/>
          <w:lang w:eastAsia="ar-SA"/>
        </w:rPr>
        <w:t>”</w:t>
      </w:r>
      <w:r w:rsidR="005D37AB">
        <w:rPr>
          <w:rFonts w:ascii="Arial" w:hAnsi="Arial" w:cs="Arial"/>
          <w:b/>
          <w:sz w:val="28"/>
          <w:szCs w:val="28"/>
          <w:lang w:eastAsia="ar-SA"/>
        </w:rPr>
        <w:t xml:space="preserve"> Usar como exemplo o nosso projeto03 completo e a apostila 10.</w:t>
      </w:r>
    </w:p>
    <w:p w14:paraId="5C8E6517" w14:textId="77777777" w:rsidR="003B508F" w:rsidRDefault="003B508F" w:rsidP="003B508F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77A08C47" w14:textId="77777777" w:rsidR="002364EE" w:rsidRDefault="002364EE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5D5F6BA4" w14:textId="77777777" w:rsidR="002364EE" w:rsidRDefault="002364EE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1F03BD11" w14:textId="77777777" w:rsidR="002364EE" w:rsidRDefault="002364EE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574209A2" w14:textId="77777777" w:rsidR="002364EE" w:rsidRDefault="002364EE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210FD334" w14:textId="77777777" w:rsidR="00C70462" w:rsidRDefault="00C70462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0DC4D534" w14:textId="77777777" w:rsidR="00C70462" w:rsidRDefault="00C70462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4FD62525" w14:textId="77777777" w:rsidR="0076760D" w:rsidRDefault="0076760D" w:rsidP="002B0B58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lang w:eastAsia="ar-SA"/>
        </w:rPr>
      </w:pPr>
    </w:p>
    <w:p w14:paraId="2791ED32" w14:textId="77777777" w:rsidR="00C36820" w:rsidRPr="00C36820" w:rsidRDefault="00C36820" w:rsidP="00C36820">
      <w:pPr>
        <w:rPr>
          <w:rFonts w:ascii="Arial" w:eastAsia="Times New Roman" w:hAnsi="Arial" w:cs="Arial"/>
          <w:sz w:val="28"/>
          <w:szCs w:val="28"/>
          <w:lang w:eastAsia="ar-SA"/>
        </w:rPr>
      </w:pPr>
      <w:r w:rsidRPr="00C36820">
        <w:rPr>
          <w:rFonts w:ascii="Arial" w:eastAsia="Times New Roman" w:hAnsi="Arial" w:cs="Arial"/>
          <w:sz w:val="28"/>
          <w:szCs w:val="28"/>
          <w:lang w:eastAsia="ar-SA"/>
        </w:rPr>
        <w:t>Os critérios de correção são os seguintes:</w:t>
      </w:r>
    </w:p>
    <w:p w14:paraId="24455AC0" w14:textId="77777777" w:rsidR="00C36820" w:rsidRPr="00C36820" w:rsidRDefault="00C36820" w:rsidP="00C36820">
      <w:pPr>
        <w:rPr>
          <w:rFonts w:ascii="Arial" w:eastAsia="Times New Roman" w:hAnsi="Arial" w:cs="Arial"/>
          <w:sz w:val="28"/>
          <w:szCs w:val="28"/>
          <w:lang w:eastAsia="ar-SA"/>
        </w:rPr>
      </w:pPr>
    </w:p>
    <w:p w14:paraId="13B74B73" w14:textId="77777777" w:rsidR="00C36820" w:rsidRPr="00C36820" w:rsidRDefault="00C36820" w:rsidP="00C36820">
      <w:pPr>
        <w:rPr>
          <w:rFonts w:ascii="Arial" w:eastAsia="Times New Roman" w:hAnsi="Arial" w:cs="Arial"/>
          <w:sz w:val="28"/>
          <w:szCs w:val="28"/>
          <w:lang w:eastAsia="ar-SA"/>
        </w:rPr>
      </w:pPr>
      <w:r w:rsidRPr="00C36820">
        <w:rPr>
          <w:rFonts w:ascii="Arial" w:eastAsia="Times New Roman" w:hAnsi="Arial" w:cs="Arial"/>
          <w:sz w:val="28"/>
          <w:szCs w:val="28"/>
          <w:lang w:eastAsia="ar-SA"/>
        </w:rPr>
        <w:t>- Indentação do código;</w:t>
      </w:r>
    </w:p>
    <w:p w14:paraId="79D62A21" w14:textId="77777777" w:rsidR="00C36820" w:rsidRPr="00C36820" w:rsidRDefault="00C36820" w:rsidP="00C36820">
      <w:pPr>
        <w:rPr>
          <w:rFonts w:ascii="Arial" w:eastAsia="Times New Roman" w:hAnsi="Arial" w:cs="Arial"/>
          <w:sz w:val="28"/>
          <w:szCs w:val="28"/>
          <w:lang w:eastAsia="ar-SA"/>
        </w:rPr>
      </w:pPr>
      <w:r w:rsidRPr="00C36820">
        <w:rPr>
          <w:rFonts w:ascii="Arial" w:eastAsia="Times New Roman" w:hAnsi="Arial" w:cs="Arial"/>
          <w:sz w:val="28"/>
          <w:szCs w:val="28"/>
          <w:lang w:eastAsia="ar-SA"/>
        </w:rPr>
        <w:t>- Nome dos arquivos e pastas como foi pedido no enunciado;</w:t>
      </w:r>
    </w:p>
    <w:p w14:paraId="01AF8F98" w14:textId="35EE1103" w:rsidR="00C36820" w:rsidRDefault="00C36820" w:rsidP="00C36820">
      <w:pPr>
        <w:rPr>
          <w:rFonts w:ascii="Arial" w:eastAsia="Times New Roman" w:hAnsi="Arial" w:cs="Arial"/>
          <w:sz w:val="28"/>
          <w:szCs w:val="28"/>
          <w:lang w:eastAsia="ar-SA"/>
        </w:rPr>
      </w:pPr>
      <w:r w:rsidRPr="00C36820">
        <w:rPr>
          <w:rFonts w:ascii="Arial" w:eastAsia="Times New Roman" w:hAnsi="Arial" w:cs="Arial"/>
          <w:sz w:val="28"/>
          <w:szCs w:val="28"/>
          <w:lang w:eastAsia="ar-SA"/>
        </w:rPr>
        <w:t xml:space="preserve">- Funcionamento do </w:t>
      </w:r>
      <w:r>
        <w:rPr>
          <w:rFonts w:ascii="Arial" w:eastAsia="Times New Roman" w:hAnsi="Arial" w:cs="Arial"/>
          <w:sz w:val="28"/>
          <w:szCs w:val="28"/>
          <w:lang w:eastAsia="ar-SA"/>
        </w:rPr>
        <w:t>site</w:t>
      </w:r>
      <w:r w:rsidRPr="00C36820">
        <w:rPr>
          <w:rFonts w:ascii="Arial" w:eastAsia="Times New Roman" w:hAnsi="Arial" w:cs="Arial"/>
          <w:sz w:val="28"/>
          <w:szCs w:val="28"/>
          <w:lang w:eastAsia="ar-SA"/>
        </w:rPr>
        <w:t>.</w:t>
      </w:r>
    </w:p>
    <w:sectPr w:rsidR="00C36820" w:rsidSect="00BA4EC6">
      <w:headerReference w:type="default" r:id="rId7"/>
      <w:pgSz w:w="11906" w:h="16838"/>
      <w:pgMar w:top="39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418C" w14:textId="77777777" w:rsidR="00ED396A" w:rsidRDefault="00ED396A" w:rsidP="00B9463A">
      <w:r>
        <w:separator/>
      </w:r>
    </w:p>
  </w:endnote>
  <w:endnote w:type="continuationSeparator" w:id="0">
    <w:p w14:paraId="3E54524A" w14:textId="77777777" w:rsidR="00ED396A" w:rsidRDefault="00ED396A" w:rsidP="00B9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FB3C0" w14:textId="77777777" w:rsidR="00ED396A" w:rsidRDefault="00ED396A" w:rsidP="00B9463A">
      <w:r>
        <w:separator/>
      </w:r>
    </w:p>
  </w:footnote>
  <w:footnote w:type="continuationSeparator" w:id="0">
    <w:p w14:paraId="6871CE08" w14:textId="77777777" w:rsidR="00ED396A" w:rsidRDefault="00ED396A" w:rsidP="00B9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5"/>
      <w:gridCol w:w="8222"/>
    </w:tblGrid>
    <w:tr w:rsidR="00474DB6" w:rsidRPr="00AC7EDC" w14:paraId="554B34C6" w14:textId="77777777" w:rsidTr="00EA35F6">
      <w:trPr>
        <w:trHeight w:val="693"/>
      </w:trPr>
      <w:tc>
        <w:tcPr>
          <w:tcW w:w="2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26AB01B" w14:textId="77777777" w:rsidR="00474DB6" w:rsidRPr="009F20F3" w:rsidRDefault="00474DB6" w:rsidP="00474DB6">
          <w:pPr>
            <w:pStyle w:val="Cabealho"/>
            <w:snapToGrid w:val="0"/>
            <w:jc w:val="center"/>
            <w:rPr>
              <w:rFonts w:ascii="Verdana" w:hAnsi="Verdana"/>
              <w:b w:val="0"/>
              <w:bCs/>
              <w:sz w:val="28"/>
              <w:szCs w:val="28"/>
              <w:lang w:eastAsia="pt-BR"/>
            </w:rPr>
          </w:pPr>
          <w:r>
            <w:rPr>
              <w:rFonts w:ascii="Verdana" w:hAnsi="Verdana"/>
              <w:b w:val="0"/>
              <w:bCs/>
              <w:noProof/>
              <w:sz w:val="28"/>
              <w:szCs w:val="28"/>
              <w:lang w:eastAsia="pt-BR"/>
            </w:rPr>
            <w:drawing>
              <wp:inline distT="0" distB="0" distL="0" distR="0" wp14:anchorId="413472AF" wp14:editId="14208CDA">
                <wp:extent cx="480404" cy="359828"/>
                <wp:effectExtent l="0" t="0" r="0" b="2540"/>
                <wp:docPr id="1027085411" name="Imagem 102708541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m 33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601" cy="372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F2E3F5" w14:textId="77777777" w:rsidR="00474DB6" w:rsidRPr="00BA4EC6" w:rsidRDefault="00474DB6" w:rsidP="00474DB6">
          <w:pPr>
            <w:snapToGrid w:val="0"/>
            <w:jc w:val="center"/>
            <w:rPr>
              <w:rFonts w:ascii="Verdana" w:hAnsi="Verdana"/>
              <w:b w:val="0"/>
              <w:bCs/>
              <w:szCs w:val="20"/>
            </w:rPr>
          </w:pPr>
          <w:r w:rsidRPr="00BA4EC6">
            <w:rPr>
              <w:rFonts w:ascii="Verdana" w:hAnsi="Verdana"/>
              <w:bCs/>
              <w:szCs w:val="20"/>
            </w:rPr>
            <w:t>CENTRO UNIVERSITÁRIO DO DF</w:t>
          </w:r>
        </w:p>
        <w:p w14:paraId="3E201A47" w14:textId="77777777" w:rsidR="00474DB6" w:rsidRDefault="00474DB6" w:rsidP="00474DB6">
          <w:pPr>
            <w:pStyle w:val="Cabealho"/>
            <w:jc w:val="center"/>
            <w:rPr>
              <w:rFonts w:ascii="Verdana" w:hAnsi="Verdana"/>
              <w:szCs w:val="20"/>
              <w:lang w:eastAsia="pt-BR"/>
            </w:rPr>
          </w:pPr>
          <w:r w:rsidRPr="00BA4EC6">
            <w:rPr>
              <w:rFonts w:ascii="Verdana" w:hAnsi="Verdana"/>
              <w:szCs w:val="20"/>
              <w:lang w:eastAsia="pt-BR"/>
            </w:rPr>
            <w:t>Curso: Análise e Desenvolvimento de Sistemas – ADS</w:t>
          </w:r>
        </w:p>
        <w:p w14:paraId="7E9FF6B0" w14:textId="6BC4379A" w:rsidR="006C5AA2" w:rsidRDefault="006C5AA2" w:rsidP="006C5AA2">
          <w:pPr>
            <w:pStyle w:val="Cabealho"/>
            <w:jc w:val="center"/>
            <w:rPr>
              <w:rFonts w:ascii="Verdana" w:hAnsi="Verdana"/>
              <w:szCs w:val="20"/>
              <w:lang w:eastAsia="pt-BR"/>
            </w:rPr>
          </w:pPr>
          <w:r>
            <w:rPr>
              <w:rFonts w:ascii="Verdana" w:hAnsi="Verdana"/>
              <w:szCs w:val="20"/>
              <w:lang w:eastAsia="pt-BR"/>
            </w:rPr>
            <w:t>Ciência da Computação – CC</w:t>
          </w:r>
        </w:p>
        <w:p w14:paraId="709CDB53" w14:textId="5070A6B9" w:rsidR="00474DB6" w:rsidRPr="00854B08" w:rsidRDefault="00BD4148" w:rsidP="00474DB6">
          <w:pPr>
            <w:pStyle w:val="Cabealho"/>
            <w:jc w:val="center"/>
            <w:rPr>
              <w:rFonts w:ascii="Verdana" w:hAnsi="Verdana"/>
              <w:szCs w:val="20"/>
              <w:lang w:eastAsia="pt-BR"/>
            </w:rPr>
          </w:pPr>
          <w:r>
            <w:rPr>
              <w:rFonts w:ascii="Verdana" w:hAnsi="Verdana"/>
              <w:szCs w:val="20"/>
              <w:lang w:eastAsia="pt-BR"/>
            </w:rPr>
            <w:t>Engenharia de Software</w:t>
          </w:r>
          <w:r w:rsidR="00474DB6">
            <w:rPr>
              <w:rFonts w:ascii="Verdana" w:hAnsi="Verdana"/>
              <w:szCs w:val="20"/>
              <w:lang w:eastAsia="pt-BR"/>
            </w:rPr>
            <w:t xml:space="preserve"> – </w:t>
          </w:r>
          <w:r>
            <w:rPr>
              <w:rFonts w:ascii="Verdana" w:hAnsi="Verdana"/>
              <w:szCs w:val="20"/>
              <w:lang w:eastAsia="pt-BR"/>
            </w:rPr>
            <w:t>ES</w:t>
          </w:r>
        </w:p>
        <w:p w14:paraId="4C96EE92" w14:textId="77777777" w:rsidR="00474DB6" w:rsidRPr="009F20F3" w:rsidRDefault="00474DB6" w:rsidP="00474DB6">
          <w:pPr>
            <w:pStyle w:val="Cabealho"/>
            <w:jc w:val="center"/>
            <w:rPr>
              <w:rFonts w:ascii="Verdana" w:hAnsi="Verdana"/>
              <w:b w:val="0"/>
              <w:sz w:val="21"/>
              <w:lang w:eastAsia="pt-BR"/>
            </w:rPr>
          </w:pPr>
          <w:r>
            <w:rPr>
              <w:rFonts w:ascii="Verdana" w:hAnsi="Verdana"/>
              <w:szCs w:val="20"/>
              <w:lang w:eastAsia="pt-BR"/>
            </w:rPr>
            <w:t>Programação Para Dispositivos Móveis</w:t>
          </w:r>
          <w:r w:rsidRPr="00BA4EC6">
            <w:rPr>
              <w:rFonts w:ascii="Verdana" w:hAnsi="Verdana"/>
              <w:szCs w:val="20"/>
              <w:lang w:eastAsia="pt-BR"/>
            </w:rPr>
            <w:t xml:space="preserve"> – </w:t>
          </w:r>
          <w:r>
            <w:rPr>
              <w:rFonts w:ascii="Verdana" w:hAnsi="Verdana"/>
              <w:szCs w:val="20"/>
              <w:lang w:eastAsia="pt-BR"/>
            </w:rPr>
            <w:t>PDM</w:t>
          </w:r>
        </w:p>
      </w:tc>
    </w:tr>
  </w:tbl>
  <w:p w14:paraId="53C20CEB" w14:textId="77777777" w:rsidR="00873493" w:rsidRPr="005102C7" w:rsidRDefault="00873493" w:rsidP="005102C7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940"/>
    <w:multiLevelType w:val="hybridMultilevel"/>
    <w:tmpl w:val="0156B1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5C82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15F4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E1009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A7690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2586">
    <w:abstractNumId w:val="0"/>
  </w:num>
  <w:num w:numId="2" w16cid:durableId="690496301">
    <w:abstractNumId w:val="1"/>
  </w:num>
  <w:num w:numId="3" w16cid:durableId="1653829421">
    <w:abstractNumId w:val="4"/>
  </w:num>
  <w:num w:numId="4" w16cid:durableId="1747873661">
    <w:abstractNumId w:val="2"/>
  </w:num>
  <w:num w:numId="5" w16cid:durableId="54926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2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1D"/>
    <w:rsid w:val="00000171"/>
    <w:rsid w:val="000039DC"/>
    <w:rsid w:val="00005963"/>
    <w:rsid w:val="00006B69"/>
    <w:rsid w:val="0001287C"/>
    <w:rsid w:val="00013D7A"/>
    <w:rsid w:val="00017C17"/>
    <w:rsid w:val="00030ACA"/>
    <w:rsid w:val="00030DC9"/>
    <w:rsid w:val="00031605"/>
    <w:rsid w:val="00031CA2"/>
    <w:rsid w:val="000342DB"/>
    <w:rsid w:val="00035354"/>
    <w:rsid w:val="0003612E"/>
    <w:rsid w:val="0003682B"/>
    <w:rsid w:val="00043E4C"/>
    <w:rsid w:val="0004514A"/>
    <w:rsid w:val="00045E46"/>
    <w:rsid w:val="00047187"/>
    <w:rsid w:val="00047FFE"/>
    <w:rsid w:val="00055B69"/>
    <w:rsid w:val="00056294"/>
    <w:rsid w:val="000570D6"/>
    <w:rsid w:val="0006195F"/>
    <w:rsid w:val="00062B90"/>
    <w:rsid w:val="000633D7"/>
    <w:rsid w:val="00073560"/>
    <w:rsid w:val="0007462C"/>
    <w:rsid w:val="00075A03"/>
    <w:rsid w:val="00075ADD"/>
    <w:rsid w:val="000807C0"/>
    <w:rsid w:val="00081693"/>
    <w:rsid w:val="00082690"/>
    <w:rsid w:val="00083089"/>
    <w:rsid w:val="00090BCE"/>
    <w:rsid w:val="00096BAE"/>
    <w:rsid w:val="000A527C"/>
    <w:rsid w:val="000A5C1B"/>
    <w:rsid w:val="000A6B64"/>
    <w:rsid w:val="000B1BD0"/>
    <w:rsid w:val="000B669D"/>
    <w:rsid w:val="000B7C82"/>
    <w:rsid w:val="000C1418"/>
    <w:rsid w:val="000C3F3D"/>
    <w:rsid w:val="000C434D"/>
    <w:rsid w:val="000C59AB"/>
    <w:rsid w:val="000C70AD"/>
    <w:rsid w:val="000D2677"/>
    <w:rsid w:val="000D271B"/>
    <w:rsid w:val="000D32E2"/>
    <w:rsid w:val="000D3506"/>
    <w:rsid w:val="000D3574"/>
    <w:rsid w:val="000E22AD"/>
    <w:rsid w:val="000E3114"/>
    <w:rsid w:val="000E79E8"/>
    <w:rsid w:val="000F0778"/>
    <w:rsid w:val="000F40D1"/>
    <w:rsid w:val="000F6B2B"/>
    <w:rsid w:val="00101114"/>
    <w:rsid w:val="00102DA8"/>
    <w:rsid w:val="00105461"/>
    <w:rsid w:val="001055A0"/>
    <w:rsid w:val="001057B1"/>
    <w:rsid w:val="001110CE"/>
    <w:rsid w:val="0011151E"/>
    <w:rsid w:val="0011206B"/>
    <w:rsid w:val="0011345A"/>
    <w:rsid w:val="00116C45"/>
    <w:rsid w:val="00120177"/>
    <w:rsid w:val="00122F4B"/>
    <w:rsid w:val="001320EF"/>
    <w:rsid w:val="00132E4E"/>
    <w:rsid w:val="00134DCE"/>
    <w:rsid w:val="00140525"/>
    <w:rsid w:val="00142E46"/>
    <w:rsid w:val="00143437"/>
    <w:rsid w:val="00145D21"/>
    <w:rsid w:val="001474C4"/>
    <w:rsid w:val="00147C7C"/>
    <w:rsid w:val="00147E51"/>
    <w:rsid w:val="001501E2"/>
    <w:rsid w:val="00151839"/>
    <w:rsid w:val="0015781C"/>
    <w:rsid w:val="001604C8"/>
    <w:rsid w:val="00161984"/>
    <w:rsid w:val="00165E07"/>
    <w:rsid w:val="001662EA"/>
    <w:rsid w:val="00170A45"/>
    <w:rsid w:val="0017501C"/>
    <w:rsid w:val="001843F2"/>
    <w:rsid w:val="00185D21"/>
    <w:rsid w:val="00187655"/>
    <w:rsid w:val="00191211"/>
    <w:rsid w:val="00192D70"/>
    <w:rsid w:val="0019450E"/>
    <w:rsid w:val="001950E5"/>
    <w:rsid w:val="00196B9B"/>
    <w:rsid w:val="001971B7"/>
    <w:rsid w:val="001979FD"/>
    <w:rsid w:val="001A0144"/>
    <w:rsid w:val="001A2963"/>
    <w:rsid w:val="001A376C"/>
    <w:rsid w:val="001A6303"/>
    <w:rsid w:val="001A7A1F"/>
    <w:rsid w:val="001B01DF"/>
    <w:rsid w:val="001B1817"/>
    <w:rsid w:val="001C27A9"/>
    <w:rsid w:val="001C3574"/>
    <w:rsid w:val="001C3732"/>
    <w:rsid w:val="001C4BEB"/>
    <w:rsid w:val="001C6194"/>
    <w:rsid w:val="001C6852"/>
    <w:rsid w:val="001C7C01"/>
    <w:rsid w:val="001D0CE3"/>
    <w:rsid w:val="001D1B01"/>
    <w:rsid w:val="001D1DFD"/>
    <w:rsid w:val="001D3E6D"/>
    <w:rsid w:val="001D51B2"/>
    <w:rsid w:val="001D57DA"/>
    <w:rsid w:val="001E0D56"/>
    <w:rsid w:val="001E12DC"/>
    <w:rsid w:val="001E1392"/>
    <w:rsid w:val="001E3871"/>
    <w:rsid w:val="001E4ED1"/>
    <w:rsid w:val="001E5BEC"/>
    <w:rsid w:val="001E60DA"/>
    <w:rsid w:val="001E71A4"/>
    <w:rsid w:val="001E7AE4"/>
    <w:rsid w:val="001F3A76"/>
    <w:rsid w:val="001F3C6A"/>
    <w:rsid w:val="001F3D0B"/>
    <w:rsid w:val="00200115"/>
    <w:rsid w:val="002004BD"/>
    <w:rsid w:val="00202E17"/>
    <w:rsid w:val="0020658C"/>
    <w:rsid w:val="002066F8"/>
    <w:rsid w:val="0021061F"/>
    <w:rsid w:val="002141BC"/>
    <w:rsid w:val="00215655"/>
    <w:rsid w:val="00221F35"/>
    <w:rsid w:val="00222630"/>
    <w:rsid w:val="00223167"/>
    <w:rsid w:val="00224517"/>
    <w:rsid w:val="0022584F"/>
    <w:rsid w:val="00225917"/>
    <w:rsid w:val="00231C03"/>
    <w:rsid w:val="00232280"/>
    <w:rsid w:val="00235F51"/>
    <w:rsid w:val="002364EE"/>
    <w:rsid w:val="002400E1"/>
    <w:rsid w:val="00243E6C"/>
    <w:rsid w:val="002456B9"/>
    <w:rsid w:val="00252620"/>
    <w:rsid w:val="00252663"/>
    <w:rsid w:val="00260412"/>
    <w:rsid w:val="00262421"/>
    <w:rsid w:val="00262696"/>
    <w:rsid w:val="00263847"/>
    <w:rsid w:val="002638CE"/>
    <w:rsid w:val="00264AF8"/>
    <w:rsid w:val="00265E2A"/>
    <w:rsid w:val="00267931"/>
    <w:rsid w:val="00270361"/>
    <w:rsid w:val="0027141A"/>
    <w:rsid w:val="00273CDD"/>
    <w:rsid w:val="00275035"/>
    <w:rsid w:val="002859F7"/>
    <w:rsid w:val="0028739F"/>
    <w:rsid w:val="00291069"/>
    <w:rsid w:val="00291C3E"/>
    <w:rsid w:val="0029790D"/>
    <w:rsid w:val="002A544C"/>
    <w:rsid w:val="002B0B58"/>
    <w:rsid w:val="002B34A3"/>
    <w:rsid w:val="002B3835"/>
    <w:rsid w:val="002B42B8"/>
    <w:rsid w:val="002B543E"/>
    <w:rsid w:val="002B59EC"/>
    <w:rsid w:val="002B5D92"/>
    <w:rsid w:val="002B624E"/>
    <w:rsid w:val="002B6611"/>
    <w:rsid w:val="002B6E16"/>
    <w:rsid w:val="002C0428"/>
    <w:rsid w:val="002C34B8"/>
    <w:rsid w:val="002C3F6E"/>
    <w:rsid w:val="002C5C61"/>
    <w:rsid w:val="002C7041"/>
    <w:rsid w:val="002C70E9"/>
    <w:rsid w:val="002D2CB0"/>
    <w:rsid w:val="002D4E1A"/>
    <w:rsid w:val="002D4F41"/>
    <w:rsid w:val="002D76D5"/>
    <w:rsid w:val="002E472C"/>
    <w:rsid w:val="002E5161"/>
    <w:rsid w:val="002E6222"/>
    <w:rsid w:val="002E629F"/>
    <w:rsid w:val="002F0119"/>
    <w:rsid w:val="002F170A"/>
    <w:rsid w:val="002F76B6"/>
    <w:rsid w:val="00303A1E"/>
    <w:rsid w:val="0030470C"/>
    <w:rsid w:val="00307028"/>
    <w:rsid w:val="0031098B"/>
    <w:rsid w:val="00310EA4"/>
    <w:rsid w:val="003208F2"/>
    <w:rsid w:val="0032438E"/>
    <w:rsid w:val="003243E8"/>
    <w:rsid w:val="003246CE"/>
    <w:rsid w:val="00324D4D"/>
    <w:rsid w:val="003274F7"/>
    <w:rsid w:val="00331E38"/>
    <w:rsid w:val="003330A9"/>
    <w:rsid w:val="00333EB2"/>
    <w:rsid w:val="00336681"/>
    <w:rsid w:val="00336C35"/>
    <w:rsid w:val="003438A2"/>
    <w:rsid w:val="0034626A"/>
    <w:rsid w:val="00346D09"/>
    <w:rsid w:val="003475A7"/>
    <w:rsid w:val="0034783E"/>
    <w:rsid w:val="0035155D"/>
    <w:rsid w:val="0035221B"/>
    <w:rsid w:val="00353B81"/>
    <w:rsid w:val="00354BC3"/>
    <w:rsid w:val="00354FFB"/>
    <w:rsid w:val="00361038"/>
    <w:rsid w:val="00362EED"/>
    <w:rsid w:val="003676AF"/>
    <w:rsid w:val="00367E2A"/>
    <w:rsid w:val="00373BCD"/>
    <w:rsid w:val="003743B2"/>
    <w:rsid w:val="003813D1"/>
    <w:rsid w:val="00390098"/>
    <w:rsid w:val="00391715"/>
    <w:rsid w:val="003918F5"/>
    <w:rsid w:val="00391E86"/>
    <w:rsid w:val="003940E1"/>
    <w:rsid w:val="003957B3"/>
    <w:rsid w:val="00397C48"/>
    <w:rsid w:val="003A2801"/>
    <w:rsid w:val="003A69C8"/>
    <w:rsid w:val="003A6B6D"/>
    <w:rsid w:val="003A7C7C"/>
    <w:rsid w:val="003B2447"/>
    <w:rsid w:val="003B26F5"/>
    <w:rsid w:val="003B38CD"/>
    <w:rsid w:val="003B3CA1"/>
    <w:rsid w:val="003B40E9"/>
    <w:rsid w:val="003B4F96"/>
    <w:rsid w:val="003B508F"/>
    <w:rsid w:val="003B55B3"/>
    <w:rsid w:val="003B6B66"/>
    <w:rsid w:val="003B6DE9"/>
    <w:rsid w:val="003B7BAB"/>
    <w:rsid w:val="003C62E5"/>
    <w:rsid w:val="003C7F31"/>
    <w:rsid w:val="003D1971"/>
    <w:rsid w:val="003D389C"/>
    <w:rsid w:val="003D5A09"/>
    <w:rsid w:val="003D66C6"/>
    <w:rsid w:val="003D66E8"/>
    <w:rsid w:val="003E0137"/>
    <w:rsid w:val="003E06CF"/>
    <w:rsid w:val="003E1364"/>
    <w:rsid w:val="003E28FF"/>
    <w:rsid w:val="003E2AEE"/>
    <w:rsid w:val="003E2DD0"/>
    <w:rsid w:val="003E5D13"/>
    <w:rsid w:val="003E684A"/>
    <w:rsid w:val="003E7C07"/>
    <w:rsid w:val="003F1142"/>
    <w:rsid w:val="003F3314"/>
    <w:rsid w:val="003F6D3C"/>
    <w:rsid w:val="004079B5"/>
    <w:rsid w:val="00407A5E"/>
    <w:rsid w:val="00412D7F"/>
    <w:rsid w:val="00414053"/>
    <w:rsid w:val="00415849"/>
    <w:rsid w:val="00417E3A"/>
    <w:rsid w:val="00420073"/>
    <w:rsid w:val="00420C65"/>
    <w:rsid w:val="00421434"/>
    <w:rsid w:val="00423F45"/>
    <w:rsid w:val="00425BBA"/>
    <w:rsid w:val="00426C1C"/>
    <w:rsid w:val="00430616"/>
    <w:rsid w:val="00432C1D"/>
    <w:rsid w:val="00434967"/>
    <w:rsid w:val="00436453"/>
    <w:rsid w:val="0044040A"/>
    <w:rsid w:val="004404B4"/>
    <w:rsid w:val="00440F3B"/>
    <w:rsid w:val="00442134"/>
    <w:rsid w:val="0044576F"/>
    <w:rsid w:val="00446367"/>
    <w:rsid w:val="00450942"/>
    <w:rsid w:val="0045367E"/>
    <w:rsid w:val="0045408D"/>
    <w:rsid w:val="00454BF9"/>
    <w:rsid w:val="00454F21"/>
    <w:rsid w:val="004563D8"/>
    <w:rsid w:val="0046214A"/>
    <w:rsid w:val="00462F1B"/>
    <w:rsid w:val="004634ED"/>
    <w:rsid w:val="00463EC5"/>
    <w:rsid w:val="00464432"/>
    <w:rsid w:val="00465245"/>
    <w:rsid w:val="00466182"/>
    <w:rsid w:val="00471DB2"/>
    <w:rsid w:val="0047216F"/>
    <w:rsid w:val="00473F66"/>
    <w:rsid w:val="00474DB6"/>
    <w:rsid w:val="00480070"/>
    <w:rsid w:val="00480120"/>
    <w:rsid w:val="004805E7"/>
    <w:rsid w:val="00481DAB"/>
    <w:rsid w:val="0048735F"/>
    <w:rsid w:val="0049051A"/>
    <w:rsid w:val="00492938"/>
    <w:rsid w:val="00494046"/>
    <w:rsid w:val="004948B6"/>
    <w:rsid w:val="00497E0D"/>
    <w:rsid w:val="004A02D1"/>
    <w:rsid w:val="004A1D53"/>
    <w:rsid w:val="004A25B4"/>
    <w:rsid w:val="004A5894"/>
    <w:rsid w:val="004A7114"/>
    <w:rsid w:val="004A7FB0"/>
    <w:rsid w:val="004B127B"/>
    <w:rsid w:val="004B164C"/>
    <w:rsid w:val="004B1924"/>
    <w:rsid w:val="004B1C8F"/>
    <w:rsid w:val="004B1E1C"/>
    <w:rsid w:val="004B42C2"/>
    <w:rsid w:val="004C03DF"/>
    <w:rsid w:val="004C059F"/>
    <w:rsid w:val="004C68E8"/>
    <w:rsid w:val="004C738A"/>
    <w:rsid w:val="004D088A"/>
    <w:rsid w:val="004D119A"/>
    <w:rsid w:val="004D673E"/>
    <w:rsid w:val="004E1679"/>
    <w:rsid w:val="004E3167"/>
    <w:rsid w:val="004E73AA"/>
    <w:rsid w:val="004E778A"/>
    <w:rsid w:val="004E7CD6"/>
    <w:rsid w:val="004F1EEF"/>
    <w:rsid w:val="004F3F6D"/>
    <w:rsid w:val="005011F4"/>
    <w:rsid w:val="00503BCC"/>
    <w:rsid w:val="0050479F"/>
    <w:rsid w:val="00505C21"/>
    <w:rsid w:val="005102C7"/>
    <w:rsid w:val="005132D6"/>
    <w:rsid w:val="00515972"/>
    <w:rsid w:val="00517C76"/>
    <w:rsid w:val="00517CFB"/>
    <w:rsid w:val="00521A30"/>
    <w:rsid w:val="00522BA0"/>
    <w:rsid w:val="00531CD0"/>
    <w:rsid w:val="00540C63"/>
    <w:rsid w:val="0054217C"/>
    <w:rsid w:val="005449BF"/>
    <w:rsid w:val="00544D94"/>
    <w:rsid w:val="00544F2F"/>
    <w:rsid w:val="005463B3"/>
    <w:rsid w:val="00547784"/>
    <w:rsid w:val="005501C4"/>
    <w:rsid w:val="005510AC"/>
    <w:rsid w:val="005607AF"/>
    <w:rsid w:val="0056139B"/>
    <w:rsid w:val="00561D6C"/>
    <w:rsid w:val="005646A0"/>
    <w:rsid w:val="00564F48"/>
    <w:rsid w:val="00571337"/>
    <w:rsid w:val="00572CC5"/>
    <w:rsid w:val="00574228"/>
    <w:rsid w:val="0057565D"/>
    <w:rsid w:val="005759D4"/>
    <w:rsid w:val="0058214C"/>
    <w:rsid w:val="00582AFA"/>
    <w:rsid w:val="00590B67"/>
    <w:rsid w:val="00593D48"/>
    <w:rsid w:val="00593E4B"/>
    <w:rsid w:val="00593FB4"/>
    <w:rsid w:val="00596AC3"/>
    <w:rsid w:val="005A294A"/>
    <w:rsid w:val="005A3B55"/>
    <w:rsid w:val="005A409A"/>
    <w:rsid w:val="005A5B81"/>
    <w:rsid w:val="005A5D8E"/>
    <w:rsid w:val="005A5F8A"/>
    <w:rsid w:val="005A6103"/>
    <w:rsid w:val="005A7E93"/>
    <w:rsid w:val="005B01DB"/>
    <w:rsid w:val="005B0A2D"/>
    <w:rsid w:val="005B1F0D"/>
    <w:rsid w:val="005B2530"/>
    <w:rsid w:val="005B31A0"/>
    <w:rsid w:val="005B3E42"/>
    <w:rsid w:val="005B4F69"/>
    <w:rsid w:val="005B6638"/>
    <w:rsid w:val="005B7846"/>
    <w:rsid w:val="005C1B13"/>
    <w:rsid w:val="005C235A"/>
    <w:rsid w:val="005C3F36"/>
    <w:rsid w:val="005C5815"/>
    <w:rsid w:val="005D015E"/>
    <w:rsid w:val="005D1716"/>
    <w:rsid w:val="005D3066"/>
    <w:rsid w:val="005D37AB"/>
    <w:rsid w:val="005D40DA"/>
    <w:rsid w:val="005D73D6"/>
    <w:rsid w:val="005D7B98"/>
    <w:rsid w:val="005E11A6"/>
    <w:rsid w:val="005E264A"/>
    <w:rsid w:val="005E55CA"/>
    <w:rsid w:val="005E5BCC"/>
    <w:rsid w:val="005E67B5"/>
    <w:rsid w:val="005F0995"/>
    <w:rsid w:val="005F0FC5"/>
    <w:rsid w:val="0060291C"/>
    <w:rsid w:val="0060357B"/>
    <w:rsid w:val="0060368C"/>
    <w:rsid w:val="00606250"/>
    <w:rsid w:val="006065B3"/>
    <w:rsid w:val="00610043"/>
    <w:rsid w:val="006114FB"/>
    <w:rsid w:val="00612976"/>
    <w:rsid w:val="00612BED"/>
    <w:rsid w:val="00613590"/>
    <w:rsid w:val="00613895"/>
    <w:rsid w:val="0061393E"/>
    <w:rsid w:val="0061546B"/>
    <w:rsid w:val="00617187"/>
    <w:rsid w:val="00622200"/>
    <w:rsid w:val="006234A9"/>
    <w:rsid w:val="00624D1B"/>
    <w:rsid w:val="006270F1"/>
    <w:rsid w:val="00632BB4"/>
    <w:rsid w:val="0063306C"/>
    <w:rsid w:val="00636604"/>
    <w:rsid w:val="0063769A"/>
    <w:rsid w:val="00640197"/>
    <w:rsid w:val="006445AE"/>
    <w:rsid w:val="00647CC0"/>
    <w:rsid w:val="00651AD1"/>
    <w:rsid w:val="006551A0"/>
    <w:rsid w:val="00663427"/>
    <w:rsid w:val="00664622"/>
    <w:rsid w:val="00664954"/>
    <w:rsid w:val="006656DF"/>
    <w:rsid w:val="00670220"/>
    <w:rsid w:val="0067115C"/>
    <w:rsid w:val="006714CA"/>
    <w:rsid w:val="00671FBA"/>
    <w:rsid w:val="0067627B"/>
    <w:rsid w:val="006766D1"/>
    <w:rsid w:val="00681CD4"/>
    <w:rsid w:val="00684159"/>
    <w:rsid w:val="00685736"/>
    <w:rsid w:val="00685C4D"/>
    <w:rsid w:val="00691AFC"/>
    <w:rsid w:val="006944C3"/>
    <w:rsid w:val="006A226F"/>
    <w:rsid w:val="006A4A48"/>
    <w:rsid w:val="006A63BB"/>
    <w:rsid w:val="006A7004"/>
    <w:rsid w:val="006B22B6"/>
    <w:rsid w:val="006B5E6B"/>
    <w:rsid w:val="006B659B"/>
    <w:rsid w:val="006B75D5"/>
    <w:rsid w:val="006B7FDB"/>
    <w:rsid w:val="006C1F7B"/>
    <w:rsid w:val="006C2C15"/>
    <w:rsid w:val="006C305D"/>
    <w:rsid w:val="006C32C3"/>
    <w:rsid w:val="006C5AA2"/>
    <w:rsid w:val="006C7BB1"/>
    <w:rsid w:val="006D2EDD"/>
    <w:rsid w:val="006E114F"/>
    <w:rsid w:val="006E1EB4"/>
    <w:rsid w:val="006E5354"/>
    <w:rsid w:val="006E67B1"/>
    <w:rsid w:val="006F2DA0"/>
    <w:rsid w:val="006F5147"/>
    <w:rsid w:val="00703132"/>
    <w:rsid w:val="00703F13"/>
    <w:rsid w:val="0070443E"/>
    <w:rsid w:val="00704D8C"/>
    <w:rsid w:val="0070513C"/>
    <w:rsid w:val="00705A34"/>
    <w:rsid w:val="00706D6D"/>
    <w:rsid w:val="00707B8B"/>
    <w:rsid w:val="00711155"/>
    <w:rsid w:val="0071266F"/>
    <w:rsid w:val="00714596"/>
    <w:rsid w:val="00714CDE"/>
    <w:rsid w:val="00714EF1"/>
    <w:rsid w:val="0071581C"/>
    <w:rsid w:val="007204AA"/>
    <w:rsid w:val="00723644"/>
    <w:rsid w:val="00724706"/>
    <w:rsid w:val="00726F6C"/>
    <w:rsid w:val="00727297"/>
    <w:rsid w:val="00727989"/>
    <w:rsid w:val="00732819"/>
    <w:rsid w:val="00734EF5"/>
    <w:rsid w:val="00737430"/>
    <w:rsid w:val="00737658"/>
    <w:rsid w:val="00740309"/>
    <w:rsid w:val="00745563"/>
    <w:rsid w:val="00745B36"/>
    <w:rsid w:val="00745B44"/>
    <w:rsid w:val="00747D87"/>
    <w:rsid w:val="00754929"/>
    <w:rsid w:val="007550E3"/>
    <w:rsid w:val="00755CF7"/>
    <w:rsid w:val="00757197"/>
    <w:rsid w:val="00761777"/>
    <w:rsid w:val="00764C07"/>
    <w:rsid w:val="0076586E"/>
    <w:rsid w:val="0076760D"/>
    <w:rsid w:val="00773F04"/>
    <w:rsid w:val="00775D54"/>
    <w:rsid w:val="00776438"/>
    <w:rsid w:val="007808E9"/>
    <w:rsid w:val="00782066"/>
    <w:rsid w:val="0078342F"/>
    <w:rsid w:val="007868FA"/>
    <w:rsid w:val="00787287"/>
    <w:rsid w:val="007917EF"/>
    <w:rsid w:val="00792B59"/>
    <w:rsid w:val="0079355D"/>
    <w:rsid w:val="007936CA"/>
    <w:rsid w:val="00793EF2"/>
    <w:rsid w:val="007A080A"/>
    <w:rsid w:val="007A588C"/>
    <w:rsid w:val="007A6EA6"/>
    <w:rsid w:val="007A75C7"/>
    <w:rsid w:val="007B2BC0"/>
    <w:rsid w:val="007B2C94"/>
    <w:rsid w:val="007B3535"/>
    <w:rsid w:val="007B539B"/>
    <w:rsid w:val="007B6E03"/>
    <w:rsid w:val="007C3D3E"/>
    <w:rsid w:val="007C6AE4"/>
    <w:rsid w:val="007C6D7B"/>
    <w:rsid w:val="007C776C"/>
    <w:rsid w:val="007D25F2"/>
    <w:rsid w:val="007D3C47"/>
    <w:rsid w:val="007D44CE"/>
    <w:rsid w:val="007D53DD"/>
    <w:rsid w:val="007D5965"/>
    <w:rsid w:val="007D796C"/>
    <w:rsid w:val="007E641C"/>
    <w:rsid w:val="007E6994"/>
    <w:rsid w:val="007F30AC"/>
    <w:rsid w:val="00800FBA"/>
    <w:rsid w:val="00801DEB"/>
    <w:rsid w:val="00803FF4"/>
    <w:rsid w:val="00805940"/>
    <w:rsid w:val="00806A7C"/>
    <w:rsid w:val="00806DBA"/>
    <w:rsid w:val="00807427"/>
    <w:rsid w:val="00807619"/>
    <w:rsid w:val="008101A8"/>
    <w:rsid w:val="00811B9F"/>
    <w:rsid w:val="00811FCE"/>
    <w:rsid w:val="008143D8"/>
    <w:rsid w:val="00815410"/>
    <w:rsid w:val="00822479"/>
    <w:rsid w:val="0082777B"/>
    <w:rsid w:val="00833FA4"/>
    <w:rsid w:val="00834EAA"/>
    <w:rsid w:val="00835B0B"/>
    <w:rsid w:val="008428AE"/>
    <w:rsid w:val="00843B94"/>
    <w:rsid w:val="008453F7"/>
    <w:rsid w:val="00851A5E"/>
    <w:rsid w:val="00852FEB"/>
    <w:rsid w:val="008546B3"/>
    <w:rsid w:val="008560AE"/>
    <w:rsid w:val="00860EB9"/>
    <w:rsid w:val="00866354"/>
    <w:rsid w:val="00867730"/>
    <w:rsid w:val="008679F2"/>
    <w:rsid w:val="00870271"/>
    <w:rsid w:val="00871E43"/>
    <w:rsid w:val="00873493"/>
    <w:rsid w:val="00873EC9"/>
    <w:rsid w:val="00873FD1"/>
    <w:rsid w:val="00875275"/>
    <w:rsid w:val="00880560"/>
    <w:rsid w:val="00882445"/>
    <w:rsid w:val="0088384C"/>
    <w:rsid w:val="0088567E"/>
    <w:rsid w:val="00892766"/>
    <w:rsid w:val="00892995"/>
    <w:rsid w:val="00893B47"/>
    <w:rsid w:val="00893DAD"/>
    <w:rsid w:val="00894B6F"/>
    <w:rsid w:val="008A5359"/>
    <w:rsid w:val="008A53C3"/>
    <w:rsid w:val="008B0A89"/>
    <w:rsid w:val="008B1925"/>
    <w:rsid w:val="008B1F66"/>
    <w:rsid w:val="008B252F"/>
    <w:rsid w:val="008B4E84"/>
    <w:rsid w:val="008B52A7"/>
    <w:rsid w:val="008C481E"/>
    <w:rsid w:val="008C768B"/>
    <w:rsid w:val="008D027D"/>
    <w:rsid w:val="008D0F86"/>
    <w:rsid w:val="008D4EAC"/>
    <w:rsid w:val="008D68C0"/>
    <w:rsid w:val="008D6E1A"/>
    <w:rsid w:val="008D6E89"/>
    <w:rsid w:val="008E0BAE"/>
    <w:rsid w:val="008E5FCF"/>
    <w:rsid w:val="008E6032"/>
    <w:rsid w:val="008E6C7F"/>
    <w:rsid w:val="008F0959"/>
    <w:rsid w:val="008F2F26"/>
    <w:rsid w:val="008F3162"/>
    <w:rsid w:val="008F3B31"/>
    <w:rsid w:val="008F46DF"/>
    <w:rsid w:val="008F59C4"/>
    <w:rsid w:val="008F6D3E"/>
    <w:rsid w:val="008F7BB0"/>
    <w:rsid w:val="0090280F"/>
    <w:rsid w:val="00903580"/>
    <w:rsid w:val="0090385E"/>
    <w:rsid w:val="00904D7C"/>
    <w:rsid w:val="00907EE3"/>
    <w:rsid w:val="00911091"/>
    <w:rsid w:val="009119D4"/>
    <w:rsid w:val="00911C1F"/>
    <w:rsid w:val="00913E4E"/>
    <w:rsid w:val="009151FD"/>
    <w:rsid w:val="0092187B"/>
    <w:rsid w:val="00921C99"/>
    <w:rsid w:val="00921FEA"/>
    <w:rsid w:val="00922808"/>
    <w:rsid w:val="00922B72"/>
    <w:rsid w:val="00923824"/>
    <w:rsid w:val="009249A8"/>
    <w:rsid w:val="00924A22"/>
    <w:rsid w:val="00930AB3"/>
    <w:rsid w:val="00934AA9"/>
    <w:rsid w:val="009362F2"/>
    <w:rsid w:val="00936EA5"/>
    <w:rsid w:val="0093761D"/>
    <w:rsid w:val="009377B2"/>
    <w:rsid w:val="00943B99"/>
    <w:rsid w:val="00951E6C"/>
    <w:rsid w:val="00952C0D"/>
    <w:rsid w:val="009531FD"/>
    <w:rsid w:val="00954A36"/>
    <w:rsid w:val="0095722F"/>
    <w:rsid w:val="0096050D"/>
    <w:rsid w:val="00962A9A"/>
    <w:rsid w:val="00967797"/>
    <w:rsid w:val="00967D5C"/>
    <w:rsid w:val="00970FB9"/>
    <w:rsid w:val="00981DFC"/>
    <w:rsid w:val="009836A0"/>
    <w:rsid w:val="00984318"/>
    <w:rsid w:val="0098737C"/>
    <w:rsid w:val="00987B3E"/>
    <w:rsid w:val="00987F4B"/>
    <w:rsid w:val="009931B4"/>
    <w:rsid w:val="00993225"/>
    <w:rsid w:val="0099726F"/>
    <w:rsid w:val="009A199F"/>
    <w:rsid w:val="009A30F5"/>
    <w:rsid w:val="009A65CF"/>
    <w:rsid w:val="009A6665"/>
    <w:rsid w:val="009B0D1C"/>
    <w:rsid w:val="009B2733"/>
    <w:rsid w:val="009B3971"/>
    <w:rsid w:val="009B5940"/>
    <w:rsid w:val="009B6797"/>
    <w:rsid w:val="009B7D6A"/>
    <w:rsid w:val="009C0A95"/>
    <w:rsid w:val="009C1171"/>
    <w:rsid w:val="009C339C"/>
    <w:rsid w:val="009C46C6"/>
    <w:rsid w:val="009C5D3E"/>
    <w:rsid w:val="009C7275"/>
    <w:rsid w:val="009D10A5"/>
    <w:rsid w:val="009D4BAD"/>
    <w:rsid w:val="009D4C88"/>
    <w:rsid w:val="009D558F"/>
    <w:rsid w:val="009D5F81"/>
    <w:rsid w:val="009D72D0"/>
    <w:rsid w:val="009F02A1"/>
    <w:rsid w:val="009F3ED8"/>
    <w:rsid w:val="00A03E41"/>
    <w:rsid w:val="00A051F6"/>
    <w:rsid w:val="00A078C0"/>
    <w:rsid w:val="00A07AC7"/>
    <w:rsid w:val="00A12509"/>
    <w:rsid w:val="00A13E4B"/>
    <w:rsid w:val="00A17EC1"/>
    <w:rsid w:val="00A209DE"/>
    <w:rsid w:val="00A2308D"/>
    <w:rsid w:val="00A23872"/>
    <w:rsid w:val="00A2457B"/>
    <w:rsid w:val="00A24597"/>
    <w:rsid w:val="00A26FCF"/>
    <w:rsid w:val="00A3413F"/>
    <w:rsid w:val="00A34570"/>
    <w:rsid w:val="00A34D3E"/>
    <w:rsid w:val="00A34EFE"/>
    <w:rsid w:val="00A35BE0"/>
    <w:rsid w:val="00A35F67"/>
    <w:rsid w:val="00A362B4"/>
    <w:rsid w:val="00A3682F"/>
    <w:rsid w:val="00A36F3E"/>
    <w:rsid w:val="00A37C69"/>
    <w:rsid w:val="00A402A2"/>
    <w:rsid w:val="00A40ED7"/>
    <w:rsid w:val="00A46049"/>
    <w:rsid w:val="00A46EE9"/>
    <w:rsid w:val="00A5322C"/>
    <w:rsid w:val="00A56349"/>
    <w:rsid w:val="00A56566"/>
    <w:rsid w:val="00A61615"/>
    <w:rsid w:val="00A61FE0"/>
    <w:rsid w:val="00A62760"/>
    <w:rsid w:val="00A643D6"/>
    <w:rsid w:val="00A66182"/>
    <w:rsid w:val="00A66438"/>
    <w:rsid w:val="00A66C5E"/>
    <w:rsid w:val="00A67D1C"/>
    <w:rsid w:val="00A67E5C"/>
    <w:rsid w:val="00A70246"/>
    <w:rsid w:val="00A70615"/>
    <w:rsid w:val="00A742EA"/>
    <w:rsid w:val="00A769D6"/>
    <w:rsid w:val="00A77EB2"/>
    <w:rsid w:val="00A85621"/>
    <w:rsid w:val="00A94643"/>
    <w:rsid w:val="00A94681"/>
    <w:rsid w:val="00A95804"/>
    <w:rsid w:val="00A971F9"/>
    <w:rsid w:val="00A9796B"/>
    <w:rsid w:val="00AA2153"/>
    <w:rsid w:val="00AA6091"/>
    <w:rsid w:val="00AA7426"/>
    <w:rsid w:val="00AB04C6"/>
    <w:rsid w:val="00AB5012"/>
    <w:rsid w:val="00AB5204"/>
    <w:rsid w:val="00AB56B1"/>
    <w:rsid w:val="00AB7318"/>
    <w:rsid w:val="00AB7AF8"/>
    <w:rsid w:val="00AC01E4"/>
    <w:rsid w:val="00AC0349"/>
    <w:rsid w:val="00AC1043"/>
    <w:rsid w:val="00AC2217"/>
    <w:rsid w:val="00AC2A4C"/>
    <w:rsid w:val="00AC34D1"/>
    <w:rsid w:val="00AC4F98"/>
    <w:rsid w:val="00AC5014"/>
    <w:rsid w:val="00AC507F"/>
    <w:rsid w:val="00AD34D7"/>
    <w:rsid w:val="00AD4322"/>
    <w:rsid w:val="00AD4CFE"/>
    <w:rsid w:val="00AD6132"/>
    <w:rsid w:val="00AE67EF"/>
    <w:rsid w:val="00AF0E8D"/>
    <w:rsid w:val="00AF1541"/>
    <w:rsid w:val="00AF5983"/>
    <w:rsid w:val="00B03EEC"/>
    <w:rsid w:val="00B053B5"/>
    <w:rsid w:val="00B060E3"/>
    <w:rsid w:val="00B101A5"/>
    <w:rsid w:val="00B10486"/>
    <w:rsid w:val="00B11A48"/>
    <w:rsid w:val="00B11FB7"/>
    <w:rsid w:val="00B123BD"/>
    <w:rsid w:val="00B13267"/>
    <w:rsid w:val="00B211F7"/>
    <w:rsid w:val="00B22A6B"/>
    <w:rsid w:val="00B2666B"/>
    <w:rsid w:val="00B26C82"/>
    <w:rsid w:val="00B3114A"/>
    <w:rsid w:val="00B32C79"/>
    <w:rsid w:val="00B3408E"/>
    <w:rsid w:val="00B3645E"/>
    <w:rsid w:val="00B378C1"/>
    <w:rsid w:val="00B40455"/>
    <w:rsid w:val="00B5027E"/>
    <w:rsid w:val="00B50533"/>
    <w:rsid w:val="00B51A6B"/>
    <w:rsid w:val="00B5215B"/>
    <w:rsid w:val="00B52411"/>
    <w:rsid w:val="00B529E5"/>
    <w:rsid w:val="00B54738"/>
    <w:rsid w:val="00B558DE"/>
    <w:rsid w:val="00B57FB1"/>
    <w:rsid w:val="00B61731"/>
    <w:rsid w:val="00B6315E"/>
    <w:rsid w:val="00B64B82"/>
    <w:rsid w:val="00B708DC"/>
    <w:rsid w:val="00B723FC"/>
    <w:rsid w:val="00B757B8"/>
    <w:rsid w:val="00B801F9"/>
    <w:rsid w:val="00B807EC"/>
    <w:rsid w:val="00B81096"/>
    <w:rsid w:val="00B84C35"/>
    <w:rsid w:val="00B8517D"/>
    <w:rsid w:val="00B90204"/>
    <w:rsid w:val="00B9463A"/>
    <w:rsid w:val="00B950F7"/>
    <w:rsid w:val="00BA0524"/>
    <w:rsid w:val="00BA1725"/>
    <w:rsid w:val="00BA34A6"/>
    <w:rsid w:val="00BA433F"/>
    <w:rsid w:val="00BA4EC6"/>
    <w:rsid w:val="00BA590E"/>
    <w:rsid w:val="00BA5B49"/>
    <w:rsid w:val="00BA75EC"/>
    <w:rsid w:val="00BB55AA"/>
    <w:rsid w:val="00BB7EB1"/>
    <w:rsid w:val="00BC1248"/>
    <w:rsid w:val="00BC59CA"/>
    <w:rsid w:val="00BC61CB"/>
    <w:rsid w:val="00BD0F27"/>
    <w:rsid w:val="00BD4148"/>
    <w:rsid w:val="00BD4C07"/>
    <w:rsid w:val="00BD712B"/>
    <w:rsid w:val="00BD75F1"/>
    <w:rsid w:val="00BE0272"/>
    <w:rsid w:val="00BE115B"/>
    <w:rsid w:val="00BF2618"/>
    <w:rsid w:val="00BF2899"/>
    <w:rsid w:val="00BF77C0"/>
    <w:rsid w:val="00C01708"/>
    <w:rsid w:val="00C0257E"/>
    <w:rsid w:val="00C04893"/>
    <w:rsid w:val="00C05582"/>
    <w:rsid w:val="00C068FE"/>
    <w:rsid w:val="00C104A2"/>
    <w:rsid w:val="00C12EF1"/>
    <w:rsid w:val="00C159F5"/>
    <w:rsid w:val="00C222EE"/>
    <w:rsid w:val="00C2253F"/>
    <w:rsid w:val="00C36820"/>
    <w:rsid w:val="00C40379"/>
    <w:rsid w:val="00C412D1"/>
    <w:rsid w:val="00C4194E"/>
    <w:rsid w:val="00C426F8"/>
    <w:rsid w:val="00C44B13"/>
    <w:rsid w:val="00C456DC"/>
    <w:rsid w:val="00C47E1F"/>
    <w:rsid w:val="00C505D5"/>
    <w:rsid w:val="00C50CA4"/>
    <w:rsid w:val="00C54D8F"/>
    <w:rsid w:val="00C56059"/>
    <w:rsid w:val="00C57B1A"/>
    <w:rsid w:val="00C60CCE"/>
    <w:rsid w:val="00C61F71"/>
    <w:rsid w:val="00C63C61"/>
    <w:rsid w:val="00C70462"/>
    <w:rsid w:val="00C823DA"/>
    <w:rsid w:val="00C83F20"/>
    <w:rsid w:val="00C861D8"/>
    <w:rsid w:val="00C8639E"/>
    <w:rsid w:val="00C90E33"/>
    <w:rsid w:val="00C92271"/>
    <w:rsid w:val="00CA635C"/>
    <w:rsid w:val="00CA7F48"/>
    <w:rsid w:val="00CB1E2C"/>
    <w:rsid w:val="00CB2C64"/>
    <w:rsid w:val="00CB3624"/>
    <w:rsid w:val="00CB5B6B"/>
    <w:rsid w:val="00CB7253"/>
    <w:rsid w:val="00CC31CD"/>
    <w:rsid w:val="00CC3E05"/>
    <w:rsid w:val="00CC49CE"/>
    <w:rsid w:val="00CC74D3"/>
    <w:rsid w:val="00CD0D53"/>
    <w:rsid w:val="00CD1062"/>
    <w:rsid w:val="00CD2CC0"/>
    <w:rsid w:val="00CD39F4"/>
    <w:rsid w:val="00CD436B"/>
    <w:rsid w:val="00CD606C"/>
    <w:rsid w:val="00CD6C13"/>
    <w:rsid w:val="00CE0965"/>
    <w:rsid w:val="00CE2597"/>
    <w:rsid w:val="00CE329A"/>
    <w:rsid w:val="00CE3418"/>
    <w:rsid w:val="00CE3EA2"/>
    <w:rsid w:val="00CE5F6E"/>
    <w:rsid w:val="00CF133F"/>
    <w:rsid w:val="00CF35DF"/>
    <w:rsid w:val="00CF72B1"/>
    <w:rsid w:val="00CF77A2"/>
    <w:rsid w:val="00D01094"/>
    <w:rsid w:val="00D03A3B"/>
    <w:rsid w:val="00D05BD3"/>
    <w:rsid w:val="00D12FA0"/>
    <w:rsid w:val="00D134F3"/>
    <w:rsid w:val="00D149BF"/>
    <w:rsid w:val="00D154A7"/>
    <w:rsid w:val="00D15D17"/>
    <w:rsid w:val="00D169A7"/>
    <w:rsid w:val="00D205B2"/>
    <w:rsid w:val="00D2276C"/>
    <w:rsid w:val="00D231F7"/>
    <w:rsid w:val="00D23BA5"/>
    <w:rsid w:val="00D242A5"/>
    <w:rsid w:val="00D2452C"/>
    <w:rsid w:val="00D3056B"/>
    <w:rsid w:val="00D32E01"/>
    <w:rsid w:val="00D33956"/>
    <w:rsid w:val="00D37568"/>
    <w:rsid w:val="00D4123A"/>
    <w:rsid w:val="00D433B3"/>
    <w:rsid w:val="00D44249"/>
    <w:rsid w:val="00D5183C"/>
    <w:rsid w:val="00D51BCE"/>
    <w:rsid w:val="00D53506"/>
    <w:rsid w:val="00D53F04"/>
    <w:rsid w:val="00D5618D"/>
    <w:rsid w:val="00D61555"/>
    <w:rsid w:val="00D615B0"/>
    <w:rsid w:val="00D6164E"/>
    <w:rsid w:val="00D61A4F"/>
    <w:rsid w:val="00D63C59"/>
    <w:rsid w:val="00D6464F"/>
    <w:rsid w:val="00D669EF"/>
    <w:rsid w:val="00D67174"/>
    <w:rsid w:val="00D70144"/>
    <w:rsid w:val="00D70A17"/>
    <w:rsid w:val="00D712F6"/>
    <w:rsid w:val="00D73694"/>
    <w:rsid w:val="00D73F7D"/>
    <w:rsid w:val="00D74861"/>
    <w:rsid w:val="00D74906"/>
    <w:rsid w:val="00D82776"/>
    <w:rsid w:val="00D83C5C"/>
    <w:rsid w:val="00D83E33"/>
    <w:rsid w:val="00D86851"/>
    <w:rsid w:val="00D91F58"/>
    <w:rsid w:val="00D9596F"/>
    <w:rsid w:val="00D9765C"/>
    <w:rsid w:val="00DA0930"/>
    <w:rsid w:val="00DA3178"/>
    <w:rsid w:val="00DA3E7B"/>
    <w:rsid w:val="00DA3EDA"/>
    <w:rsid w:val="00DA4A26"/>
    <w:rsid w:val="00DA4CC9"/>
    <w:rsid w:val="00DA5C38"/>
    <w:rsid w:val="00DB034F"/>
    <w:rsid w:val="00DB1749"/>
    <w:rsid w:val="00DB1DC2"/>
    <w:rsid w:val="00DB2FA7"/>
    <w:rsid w:val="00DB39E1"/>
    <w:rsid w:val="00DB3D95"/>
    <w:rsid w:val="00DB62CB"/>
    <w:rsid w:val="00DC37ED"/>
    <w:rsid w:val="00DC760D"/>
    <w:rsid w:val="00DD1835"/>
    <w:rsid w:val="00DD31E2"/>
    <w:rsid w:val="00DD3F7E"/>
    <w:rsid w:val="00DD75A9"/>
    <w:rsid w:val="00DD7C9A"/>
    <w:rsid w:val="00DE531A"/>
    <w:rsid w:val="00DE5E0D"/>
    <w:rsid w:val="00DE72E6"/>
    <w:rsid w:val="00DF1CC8"/>
    <w:rsid w:val="00DF46A2"/>
    <w:rsid w:val="00DF72B9"/>
    <w:rsid w:val="00E00D49"/>
    <w:rsid w:val="00E015D2"/>
    <w:rsid w:val="00E01B6E"/>
    <w:rsid w:val="00E0347E"/>
    <w:rsid w:val="00E0349B"/>
    <w:rsid w:val="00E0491F"/>
    <w:rsid w:val="00E05560"/>
    <w:rsid w:val="00E05E6B"/>
    <w:rsid w:val="00E13D10"/>
    <w:rsid w:val="00E227E9"/>
    <w:rsid w:val="00E232C1"/>
    <w:rsid w:val="00E2357A"/>
    <w:rsid w:val="00E24230"/>
    <w:rsid w:val="00E242DC"/>
    <w:rsid w:val="00E25CF4"/>
    <w:rsid w:val="00E31A21"/>
    <w:rsid w:val="00E31B4E"/>
    <w:rsid w:val="00E32D4A"/>
    <w:rsid w:val="00E36A49"/>
    <w:rsid w:val="00E36B3D"/>
    <w:rsid w:val="00E36F01"/>
    <w:rsid w:val="00E416EA"/>
    <w:rsid w:val="00E426D4"/>
    <w:rsid w:val="00E431B7"/>
    <w:rsid w:val="00E45247"/>
    <w:rsid w:val="00E4548C"/>
    <w:rsid w:val="00E47FA1"/>
    <w:rsid w:val="00E51356"/>
    <w:rsid w:val="00E5163D"/>
    <w:rsid w:val="00E5225D"/>
    <w:rsid w:val="00E5476A"/>
    <w:rsid w:val="00E5557D"/>
    <w:rsid w:val="00E616D6"/>
    <w:rsid w:val="00E617AB"/>
    <w:rsid w:val="00E6288F"/>
    <w:rsid w:val="00E6343B"/>
    <w:rsid w:val="00E63B86"/>
    <w:rsid w:val="00E643B4"/>
    <w:rsid w:val="00E66463"/>
    <w:rsid w:val="00E6663C"/>
    <w:rsid w:val="00E706D1"/>
    <w:rsid w:val="00E76060"/>
    <w:rsid w:val="00E8022F"/>
    <w:rsid w:val="00E80B0C"/>
    <w:rsid w:val="00E80BD1"/>
    <w:rsid w:val="00E80DEC"/>
    <w:rsid w:val="00E8172C"/>
    <w:rsid w:val="00E81F43"/>
    <w:rsid w:val="00E9088C"/>
    <w:rsid w:val="00E91236"/>
    <w:rsid w:val="00E94B4E"/>
    <w:rsid w:val="00E9547A"/>
    <w:rsid w:val="00E95617"/>
    <w:rsid w:val="00EA0930"/>
    <w:rsid w:val="00EA4CFD"/>
    <w:rsid w:val="00EA4EB5"/>
    <w:rsid w:val="00EA5FCF"/>
    <w:rsid w:val="00EA7E5A"/>
    <w:rsid w:val="00EB0937"/>
    <w:rsid w:val="00EB10D8"/>
    <w:rsid w:val="00EB614B"/>
    <w:rsid w:val="00EB67E3"/>
    <w:rsid w:val="00EC15D9"/>
    <w:rsid w:val="00EC1B07"/>
    <w:rsid w:val="00ED2821"/>
    <w:rsid w:val="00ED2CCF"/>
    <w:rsid w:val="00ED306B"/>
    <w:rsid w:val="00ED396A"/>
    <w:rsid w:val="00ED426E"/>
    <w:rsid w:val="00ED7341"/>
    <w:rsid w:val="00ED76ED"/>
    <w:rsid w:val="00ED7BD6"/>
    <w:rsid w:val="00EE14F6"/>
    <w:rsid w:val="00EE1BE6"/>
    <w:rsid w:val="00EE3A1E"/>
    <w:rsid w:val="00EE516B"/>
    <w:rsid w:val="00EE5DA6"/>
    <w:rsid w:val="00EE6274"/>
    <w:rsid w:val="00EF1438"/>
    <w:rsid w:val="00EF27E0"/>
    <w:rsid w:val="00F00D59"/>
    <w:rsid w:val="00F040EB"/>
    <w:rsid w:val="00F04152"/>
    <w:rsid w:val="00F04FBF"/>
    <w:rsid w:val="00F05A9B"/>
    <w:rsid w:val="00F101B3"/>
    <w:rsid w:val="00F1283D"/>
    <w:rsid w:val="00F130DE"/>
    <w:rsid w:val="00F1725C"/>
    <w:rsid w:val="00F17EDB"/>
    <w:rsid w:val="00F200B7"/>
    <w:rsid w:val="00F20631"/>
    <w:rsid w:val="00F20DEF"/>
    <w:rsid w:val="00F240D7"/>
    <w:rsid w:val="00F26DE4"/>
    <w:rsid w:val="00F27D1F"/>
    <w:rsid w:val="00F27E4A"/>
    <w:rsid w:val="00F310C3"/>
    <w:rsid w:val="00F3143B"/>
    <w:rsid w:val="00F316CB"/>
    <w:rsid w:val="00F32F83"/>
    <w:rsid w:val="00F3370D"/>
    <w:rsid w:val="00F34DE1"/>
    <w:rsid w:val="00F35577"/>
    <w:rsid w:val="00F359F1"/>
    <w:rsid w:val="00F40C5F"/>
    <w:rsid w:val="00F43BAB"/>
    <w:rsid w:val="00F467C5"/>
    <w:rsid w:val="00F51E10"/>
    <w:rsid w:val="00F52328"/>
    <w:rsid w:val="00F53704"/>
    <w:rsid w:val="00F57CEE"/>
    <w:rsid w:val="00F612DE"/>
    <w:rsid w:val="00F615B1"/>
    <w:rsid w:val="00F62C0F"/>
    <w:rsid w:val="00F62C38"/>
    <w:rsid w:val="00F63007"/>
    <w:rsid w:val="00F63F9A"/>
    <w:rsid w:val="00F66186"/>
    <w:rsid w:val="00F666F7"/>
    <w:rsid w:val="00F678BD"/>
    <w:rsid w:val="00F714AC"/>
    <w:rsid w:val="00F7439F"/>
    <w:rsid w:val="00F74C32"/>
    <w:rsid w:val="00F81BC9"/>
    <w:rsid w:val="00F83BCF"/>
    <w:rsid w:val="00F83FD0"/>
    <w:rsid w:val="00F8611D"/>
    <w:rsid w:val="00F865AE"/>
    <w:rsid w:val="00F8698C"/>
    <w:rsid w:val="00F87578"/>
    <w:rsid w:val="00F91115"/>
    <w:rsid w:val="00F919C7"/>
    <w:rsid w:val="00F92904"/>
    <w:rsid w:val="00F93A5A"/>
    <w:rsid w:val="00F93D32"/>
    <w:rsid w:val="00F9404C"/>
    <w:rsid w:val="00F965EE"/>
    <w:rsid w:val="00F9737B"/>
    <w:rsid w:val="00FA147F"/>
    <w:rsid w:val="00FA6160"/>
    <w:rsid w:val="00FB1DC4"/>
    <w:rsid w:val="00FB3ADC"/>
    <w:rsid w:val="00FB41C2"/>
    <w:rsid w:val="00FC1075"/>
    <w:rsid w:val="00FC1694"/>
    <w:rsid w:val="00FC2D78"/>
    <w:rsid w:val="00FC6475"/>
    <w:rsid w:val="00FC6712"/>
    <w:rsid w:val="00FD06F3"/>
    <w:rsid w:val="00FD7E9A"/>
    <w:rsid w:val="00FE0289"/>
    <w:rsid w:val="00FE3276"/>
    <w:rsid w:val="00FE43A1"/>
    <w:rsid w:val="00FE480A"/>
    <w:rsid w:val="00FE5E06"/>
    <w:rsid w:val="00FE7F4A"/>
    <w:rsid w:val="00FF07CB"/>
    <w:rsid w:val="00FF0890"/>
    <w:rsid w:val="00FF2F30"/>
    <w:rsid w:val="00FF3876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0BC8"/>
  <w15:chartTrackingRefBased/>
  <w15:docId w15:val="{41BECCFA-F98C-4176-811B-7A01133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77"/>
    <w:rPr>
      <w:b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20177"/>
    <w:pPr>
      <w:keepNext/>
      <w:keepLines/>
      <w:outlineLvl w:val="0"/>
    </w:pPr>
    <w:rPr>
      <w:rFonts w:ascii="Cambria" w:eastAsia="Times New Roman" w:hAnsi="Cambria"/>
      <w:bCs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177"/>
    <w:pPr>
      <w:keepNext/>
      <w:keepLines/>
      <w:outlineLvl w:val="1"/>
    </w:pPr>
    <w:rPr>
      <w:rFonts w:ascii="Cambria" w:eastAsia="Times New Roman" w:hAnsi="Cambria"/>
      <w:bCs/>
      <w:sz w:val="24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0177"/>
    <w:pPr>
      <w:keepNext/>
      <w:keepLines/>
      <w:spacing w:before="200"/>
      <w:outlineLvl w:val="2"/>
    </w:pPr>
    <w:rPr>
      <w:rFonts w:ascii="Cambria" w:eastAsia="Times New Roman" w:hAnsi="Cambria"/>
      <w:bCs/>
      <w:color w:val="4F81BD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0177"/>
    <w:pPr>
      <w:keepNext/>
      <w:keepLines/>
      <w:spacing w:before="200"/>
      <w:outlineLvl w:val="3"/>
    </w:pPr>
    <w:rPr>
      <w:rFonts w:ascii="Cambria" w:eastAsia="Times New Roman" w:hAnsi="Cambria"/>
      <w:bCs/>
      <w:i/>
      <w:iCs/>
      <w:color w:val="4F81BD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20177"/>
    <w:pPr>
      <w:keepNext/>
      <w:keepLines/>
      <w:spacing w:before="200"/>
      <w:outlineLvl w:val="4"/>
    </w:pPr>
    <w:rPr>
      <w:rFonts w:ascii="Cambria" w:eastAsia="Times New Roman" w:hAnsi="Cambria"/>
      <w:b w:val="0"/>
      <w:color w:val="243F6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120177"/>
    <w:rPr>
      <w:rFonts w:ascii="Cambria" w:eastAsia="Times New Roman" w:hAnsi="Cambria"/>
      <w:b/>
      <w:bCs/>
      <w:sz w:val="24"/>
      <w:szCs w:val="28"/>
    </w:rPr>
  </w:style>
  <w:style w:type="character" w:customStyle="1" w:styleId="Ttulo2Char">
    <w:name w:val="Título 2 Char"/>
    <w:link w:val="Ttulo2"/>
    <w:uiPriority w:val="9"/>
    <w:rsid w:val="00120177"/>
    <w:rPr>
      <w:rFonts w:ascii="Cambria" w:eastAsia="Times New Roman" w:hAnsi="Cambria"/>
      <w:b/>
      <w:bCs/>
      <w:sz w:val="24"/>
      <w:szCs w:val="26"/>
    </w:rPr>
  </w:style>
  <w:style w:type="character" w:customStyle="1" w:styleId="Ttulo3Char">
    <w:name w:val="Título 3 Char"/>
    <w:link w:val="Ttulo3"/>
    <w:uiPriority w:val="9"/>
    <w:rsid w:val="00120177"/>
    <w:rPr>
      <w:rFonts w:ascii="Cambria" w:eastAsia="Times New Roman" w:hAnsi="Cambria"/>
      <w:b/>
      <w:bCs/>
      <w:color w:val="4F81BD"/>
    </w:rPr>
  </w:style>
  <w:style w:type="character" w:customStyle="1" w:styleId="Ttulo4Char">
    <w:name w:val="Título 4 Char"/>
    <w:link w:val="Ttulo4"/>
    <w:uiPriority w:val="9"/>
    <w:rsid w:val="00120177"/>
    <w:rPr>
      <w:rFonts w:ascii="Cambria" w:eastAsia="Times New Roman" w:hAnsi="Cambria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120177"/>
    <w:rPr>
      <w:rFonts w:ascii="Cambria" w:eastAsia="Times New Roman" w:hAnsi="Cambria"/>
      <w:color w:val="243F60"/>
    </w:rPr>
  </w:style>
  <w:style w:type="paragraph" w:styleId="Legenda">
    <w:name w:val="caption"/>
    <w:basedOn w:val="Normal"/>
    <w:next w:val="Normal"/>
    <w:uiPriority w:val="35"/>
    <w:unhideWhenUsed/>
    <w:qFormat/>
    <w:rsid w:val="00120177"/>
    <w:rPr>
      <w:b w:val="0"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20177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b w:val="0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har">
    <w:name w:val="Título Char"/>
    <w:link w:val="Ttulo"/>
    <w:uiPriority w:val="10"/>
    <w:rsid w:val="00120177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Forte">
    <w:name w:val="Strong"/>
    <w:uiPriority w:val="22"/>
    <w:qFormat/>
    <w:rsid w:val="00120177"/>
    <w:rPr>
      <w:b/>
      <w:bCs/>
    </w:rPr>
  </w:style>
  <w:style w:type="paragraph" w:styleId="SemEspaamento">
    <w:name w:val="No Spacing"/>
    <w:link w:val="SemEspaamentoChar"/>
    <w:uiPriority w:val="1"/>
    <w:qFormat/>
    <w:rsid w:val="00120177"/>
    <w:rPr>
      <w:rFonts w:eastAsia="Times New Roman"/>
      <w:lang w:eastAsia="pt-BR"/>
    </w:rPr>
  </w:style>
  <w:style w:type="character" w:customStyle="1" w:styleId="SemEspaamentoChar">
    <w:name w:val="Sem Espaçamento Char"/>
    <w:link w:val="SemEspaamento"/>
    <w:uiPriority w:val="1"/>
    <w:rsid w:val="00120177"/>
    <w:rPr>
      <w:rFonts w:eastAsia="Times New Roman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12017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0177"/>
    <w:pPr>
      <w:spacing w:before="480" w:line="276" w:lineRule="auto"/>
      <w:outlineLvl w:val="9"/>
    </w:pPr>
    <w:rPr>
      <w:b w:val="0"/>
      <w:color w:val="365F91"/>
      <w:sz w:val="28"/>
    </w:rPr>
  </w:style>
  <w:style w:type="paragraph" w:styleId="Cabealho">
    <w:name w:val="header"/>
    <w:basedOn w:val="Normal"/>
    <w:link w:val="CabealhoChar"/>
    <w:uiPriority w:val="99"/>
    <w:unhideWhenUsed/>
    <w:rsid w:val="00B946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9463A"/>
    <w:rPr>
      <w:b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946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9463A"/>
    <w:rPr>
      <w:b/>
      <w:szCs w:val="22"/>
      <w:lang w:eastAsia="en-US"/>
    </w:rPr>
  </w:style>
  <w:style w:type="table" w:styleId="Tabelacomgrade">
    <w:name w:val="Table Grid"/>
    <w:basedOn w:val="Tabelanormal"/>
    <w:uiPriority w:val="59"/>
    <w:rsid w:val="00B946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0EA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310EA4"/>
    <w:rPr>
      <w:rFonts w:ascii="Tahoma" w:hAnsi="Tahoma" w:cs="Tahoma"/>
      <w:b/>
      <w:sz w:val="16"/>
      <w:szCs w:val="16"/>
      <w:lang w:eastAsia="en-US"/>
    </w:rPr>
  </w:style>
  <w:style w:type="table" w:styleId="SombreamentoClaro-nfase1">
    <w:name w:val="Light Shading Accent 1"/>
    <w:basedOn w:val="Tabelanormal"/>
    <w:uiPriority w:val="60"/>
    <w:rsid w:val="00310EA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0489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04893"/>
    <w:rPr>
      <w:rFonts w:ascii="Segoe UI" w:hAnsi="Segoe UI" w:cs="Segoe UI"/>
      <w:b/>
      <w:sz w:val="18"/>
      <w:szCs w:val="18"/>
      <w:lang w:eastAsia="en-US"/>
    </w:rPr>
  </w:style>
  <w:style w:type="paragraph" w:styleId="NormalWeb">
    <w:name w:val="Normal (Web)"/>
    <w:basedOn w:val="Normal"/>
    <w:unhideWhenUsed/>
    <w:rsid w:val="00A17EC1"/>
    <w:pPr>
      <w:spacing w:before="100" w:beforeAutospacing="1" w:after="100" w:afterAutospacing="1"/>
      <w:jc w:val="both"/>
    </w:pPr>
    <w:rPr>
      <w:rFonts w:ascii="Times New Roman" w:eastAsia="Times New Roman" w:hAnsi="Times New Roman"/>
      <w:b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58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&#186;%20Semestre%20de%202012\Uniplan\Noturno\TSI\LPA\Exercicios_Log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Exercicios_Logica.dot</Template>
  <TotalTime>1417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rafael.almeida</dc:creator>
  <cp:keywords/>
  <cp:lastModifiedBy>Rafael Soares de Almeida</cp:lastModifiedBy>
  <cp:revision>1115</cp:revision>
  <dcterms:created xsi:type="dcterms:W3CDTF">2022-09-12T09:42:00Z</dcterms:created>
  <dcterms:modified xsi:type="dcterms:W3CDTF">2025-10-14T19:52:00Z</dcterms:modified>
</cp:coreProperties>
</file>